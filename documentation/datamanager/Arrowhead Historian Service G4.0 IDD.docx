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8E19" w14:textId="77777777" w:rsidR="003C4685" w:rsidRDefault="00864148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Arrowhead </w:t>
          </w:r>
          <w:r w:rsidR="00833146"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IDD</w:t>
          </w:r>
        </w:sdtContent>
      </w:sdt>
    </w:p>
    <w:p w14:paraId="185321BD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4841FC2B" w14:textId="77777777" w:rsidR="00322898" w:rsidRDefault="00322898" w:rsidP="00D304E5">
      <w:pPr>
        <w:rPr>
          <w:noProof/>
          <w:lang w:val="en-US" w:eastAsia="en-US"/>
        </w:rPr>
      </w:pPr>
    </w:p>
    <w:p w14:paraId="2673D36A" w14:textId="77777777" w:rsidR="00322898" w:rsidRDefault="00322898" w:rsidP="00D304E5">
      <w:pPr>
        <w:rPr>
          <w:noProof/>
          <w:lang w:val="en-US" w:eastAsia="en-US"/>
        </w:rPr>
      </w:pPr>
    </w:p>
    <w:p w14:paraId="44826286" w14:textId="77777777" w:rsidR="00322898" w:rsidRDefault="00322898" w:rsidP="00D304E5">
      <w:pPr>
        <w:rPr>
          <w:noProof/>
          <w:lang w:val="en-US" w:eastAsia="en-US"/>
        </w:rPr>
      </w:pPr>
    </w:p>
    <w:p w14:paraId="590A806D" w14:textId="77777777" w:rsidR="00322898" w:rsidRDefault="00322898" w:rsidP="00D304E5">
      <w:pPr>
        <w:rPr>
          <w:noProof/>
          <w:lang w:val="en-US" w:eastAsia="en-US"/>
        </w:rPr>
      </w:pPr>
    </w:p>
    <w:p w14:paraId="02EDB5F6" w14:textId="77777777" w:rsidR="00322898" w:rsidRDefault="00322898" w:rsidP="00D304E5">
      <w:pPr>
        <w:rPr>
          <w:noProof/>
          <w:lang w:val="en-US" w:eastAsia="en-US"/>
        </w:rPr>
      </w:pPr>
    </w:p>
    <w:p w14:paraId="746A421B" w14:textId="77777777" w:rsidR="00322898" w:rsidRDefault="00322898" w:rsidP="00D304E5">
      <w:pPr>
        <w:rPr>
          <w:noProof/>
          <w:lang w:val="en-US" w:eastAsia="en-US"/>
        </w:rPr>
      </w:pPr>
    </w:p>
    <w:p w14:paraId="2B76F84E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0676069" wp14:editId="08EA670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B7CBA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9DCCB1C" w14:textId="77777777" w:rsidR="002B76DA" w:rsidRPr="00833146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r w:rsidR="009E16E2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7606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" filled="f" stroked="f">
                <v:textbox inset="0,0,0,0">
                  <w:txbxContent>
                    <w:p w14:paraId="6CAB7CBA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9DCCB1C" w14:textId="77777777" w:rsidR="002B76DA" w:rsidRPr="00833146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r w:rsidR="009E16E2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E208182" w14:textId="77777777" w:rsidR="002C447C" w:rsidRPr="002C447C" w:rsidRDefault="00942844" w:rsidP="00C33CC2">
      <w:pPr>
        <w:pStyle w:val="Title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14:paraId="10152269" w14:textId="77777777" w:rsidR="00C33CC2" w:rsidRDefault="00C33CC2" w:rsidP="00DE121D">
      <w:pPr>
        <w:pStyle w:val="BodyText"/>
      </w:pPr>
      <w:r>
        <w:t xml:space="preserve">This document describes the </w:t>
      </w:r>
      <w:r w:rsidR="009E16E2">
        <w:rPr>
          <w:sz w:val="22"/>
        </w:rPr>
        <w:t>Historian</w:t>
      </w:r>
      <w:r w:rsidR="00166FD7">
        <w:rPr>
          <w:sz w:val="22"/>
        </w:rPr>
        <w:t xml:space="preserve"> </w:t>
      </w:r>
      <w:r w:rsidR="00451512">
        <w:t>service of G4.0</w:t>
      </w:r>
      <w:r>
        <w:t xml:space="preserve"> with the REST interface. </w:t>
      </w:r>
    </w:p>
    <w:p w14:paraId="15D5C2E1" w14:textId="3FDAC8DD" w:rsidR="00C33CC2" w:rsidRDefault="009E16E2" w:rsidP="00DE121D">
      <w:pPr>
        <w:pStyle w:val="BodyText"/>
      </w:pPr>
      <w:r>
        <w:t xml:space="preserve">This interface </w:t>
      </w:r>
      <w:r w:rsidR="004F1005">
        <w:t xml:space="preserve">can </w:t>
      </w:r>
      <w:r>
        <w:t>use HTTP</w:t>
      </w:r>
      <w:r w:rsidR="00FE2743">
        <w:t xml:space="preserve"> or</w:t>
      </w:r>
      <w:r>
        <w:t xml:space="preserve"> </w:t>
      </w:r>
      <w:proofErr w:type="gramStart"/>
      <w:r w:rsidR="00C33CC2">
        <w:t>HTTPS</w:t>
      </w:r>
      <w:r>
        <w:t>,</w:t>
      </w:r>
      <w:proofErr w:type="gramEnd"/>
      <w:r>
        <w:t xml:space="preserve"> </w:t>
      </w:r>
      <w:r w:rsidR="00C33CC2">
        <w:t xml:space="preserve">therefore the related CP is valid. </w:t>
      </w:r>
    </w:p>
    <w:p w14:paraId="44A1F613" w14:textId="77777777" w:rsidR="00E32386" w:rsidRPr="00833146" w:rsidRDefault="00E32386" w:rsidP="00DE121D">
      <w:pPr>
        <w:pStyle w:val="BodyText"/>
      </w:pPr>
    </w:p>
    <w:p w14:paraId="146A038F" w14:textId="77777777" w:rsidR="00926041" w:rsidRDefault="00926041" w:rsidP="00C33CC2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42173175" w14:textId="63D898A1" w:rsidR="00C33CC2" w:rsidRDefault="00C33CC2" w:rsidP="00DE121D">
      <w:pPr>
        <w:pStyle w:val="BodyText"/>
      </w:pPr>
      <w:r>
        <w:t xml:space="preserve">As per the SD of this Service, there are </w:t>
      </w:r>
      <w:r w:rsidR="00547A7C">
        <w:t>five</w:t>
      </w:r>
      <w:r w:rsidR="0024627D">
        <w:t xml:space="preserve"> </w:t>
      </w:r>
      <w:r w:rsidR="00BA6BC1">
        <w:t>functions</w:t>
      </w:r>
      <w:r w:rsidR="0024627D">
        <w:t xml:space="preserve"> implemented. </w:t>
      </w:r>
      <w:r>
        <w:t xml:space="preserve">Table 1 describe these. </w:t>
      </w:r>
    </w:p>
    <w:p w14:paraId="0ED12B4D" w14:textId="77777777" w:rsidR="00173EA5" w:rsidRDefault="00173EA5" w:rsidP="00DE121D">
      <w:pPr>
        <w:pStyle w:val="BodyText"/>
      </w:pPr>
    </w:p>
    <w:p w14:paraId="0976DBA1" w14:textId="77777777" w:rsidR="00173EA5" w:rsidRDefault="00173EA5" w:rsidP="00173EA5">
      <w:pPr>
        <w:pStyle w:val="Caption"/>
      </w:pPr>
      <w:r>
        <w:t>Table 1 Function description</w:t>
      </w:r>
    </w:p>
    <w:tbl>
      <w:tblPr>
        <w:tblStyle w:val="TableGrid"/>
        <w:tblW w:w="9224" w:type="dxa"/>
        <w:tblInd w:w="-5" w:type="dxa"/>
        <w:tblLook w:val="04A0" w:firstRow="1" w:lastRow="0" w:firstColumn="1" w:lastColumn="0" w:noHBand="0" w:noVBand="1"/>
      </w:tblPr>
      <w:tblGrid>
        <w:gridCol w:w="1629"/>
        <w:gridCol w:w="3068"/>
        <w:gridCol w:w="1058"/>
        <w:gridCol w:w="1496"/>
        <w:gridCol w:w="1973"/>
      </w:tblGrid>
      <w:tr w:rsidR="005E744E" w:rsidRPr="00CB037C" w14:paraId="0F1E89FE" w14:textId="77777777" w:rsidTr="00547A7C">
        <w:trPr>
          <w:trHeight w:val="274"/>
        </w:trPr>
        <w:tc>
          <w:tcPr>
            <w:tcW w:w="1629" w:type="dxa"/>
            <w:shd w:val="clear" w:color="auto" w:fill="D9D9D9" w:themeFill="background1" w:themeFillShade="D9"/>
          </w:tcPr>
          <w:p w14:paraId="2FD45AE0" w14:textId="77777777" w:rsidR="00173EA5" w:rsidRPr="008A63F4" w:rsidRDefault="00173EA5" w:rsidP="00DE121D">
            <w:pPr>
              <w:pStyle w:val="BodyText"/>
            </w:pPr>
            <w:r w:rsidRPr="008A63F4">
              <w:t>Function</w:t>
            </w:r>
          </w:p>
        </w:tc>
        <w:tc>
          <w:tcPr>
            <w:tcW w:w="3068" w:type="dxa"/>
            <w:shd w:val="clear" w:color="auto" w:fill="D9D9D9" w:themeFill="background1" w:themeFillShade="D9"/>
          </w:tcPr>
          <w:p w14:paraId="00AEFD60" w14:textId="77777777" w:rsidR="00173EA5" w:rsidRPr="008A63F4" w:rsidRDefault="00173EA5" w:rsidP="00DE121D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543AEF9D" w14:textId="77777777" w:rsidR="00173EA5" w:rsidRPr="008A63F4" w:rsidRDefault="00173EA5" w:rsidP="00DE121D">
            <w:pPr>
              <w:pStyle w:val="BodyText"/>
            </w:pPr>
            <w:r w:rsidRPr="008A63F4">
              <w:t>Method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74074C86" w14:textId="77777777" w:rsidR="00173EA5" w:rsidRPr="008A63F4" w:rsidRDefault="00173EA5" w:rsidP="00DE121D">
            <w:pPr>
              <w:pStyle w:val="BodyText"/>
            </w:pPr>
            <w:r w:rsidRPr="008A63F4">
              <w:t>Input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570FAAF6" w14:textId="77777777" w:rsidR="00173EA5" w:rsidRPr="008A63F4" w:rsidRDefault="00173EA5" w:rsidP="00DE121D">
            <w:pPr>
              <w:pStyle w:val="BodyText"/>
            </w:pPr>
            <w:r w:rsidRPr="008A63F4">
              <w:t xml:space="preserve">Output </w:t>
            </w:r>
          </w:p>
        </w:tc>
      </w:tr>
      <w:tr w:rsidR="00547A7C" w:rsidRPr="00FE2743" w14:paraId="118A877C" w14:textId="77777777" w:rsidTr="00547A7C">
        <w:trPr>
          <w:trHeight w:val="1111"/>
        </w:trPr>
        <w:tc>
          <w:tcPr>
            <w:tcW w:w="1629" w:type="dxa"/>
          </w:tcPr>
          <w:p w14:paraId="416E80BF" w14:textId="4DB89F44" w:rsidR="00547A7C" w:rsidRDefault="00547A7C" w:rsidP="00DE121D">
            <w:pPr>
              <w:pStyle w:val="BodyText"/>
            </w:pPr>
            <w:proofErr w:type="spellStart"/>
            <w:r>
              <w:t>ListServices</w:t>
            </w:r>
            <w:proofErr w:type="spellEnd"/>
          </w:p>
        </w:tc>
        <w:tc>
          <w:tcPr>
            <w:tcW w:w="3068" w:type="dxa"/>
          </w:tcPr>
          <w:p w14:paraId="474E0823" w14:textId="088AC1DA" w:rsidR="00547A7C" w:rsidRDefault="00547A7C" w:rsidP="00DE121D">
            <w:pPr>
              <w:pStyle w:val="BodyText"/>
            </w:pPr>
            <w:r>
              <w:t>“/historian/{</w:t>
            </w:r>
            <w:proofErr w:type="spellStart"/>
            <w:r>
              <w:t>systemName</w:t>
            </w:r>
            <w:proofErr w:type="spellEnd"/>
            <w:r>
              <w:t>}”</w:t>
            </w:r>
          </w:p>
        </w:tc>
        <w:tc>
          <w:tcPr>
            <w:tcW w:w="1058" w:type="dxa"/>
          </w:tcPr>
          <w:p w14:paraId="179AFE02" w14:textId="4E3B7CDF" w:rsidR="00547A7C" w:rsidRDefault="00547A7C" w:rsidP="00DE121D">
            <w:pPr>
              <w:pStyle w:val="BodyText"/>
            </w:pPr>
            <w:r>
              <w:t>PUT</w:t>
            </w:r>
          </w:p>
        </w:tc>
        <w:tc>
          <w:tcPr>
            <w:tcW w:w="1496" w:type="dxa"/>
          </w:tcPr>
          <w:p w14:paraId="300F5DA8" w14:textId="5B324516" w:rsidR="00547A7C" w:rsidRDefault="00547A7C" w:rsidP="00DE121D">
            <w:pPr>
              <w:pStyle w:val="BodyText"/>
            </w:pPr>
            <w:r>
              <w:t>Operation</w:t>
            </w:r>
          </w:p>
        </w:tc>
        <w:tc>
          <w:tcPr>
            <w:tcW w:w="1973" w:type="dxa"/>
          </w:tcPr>
          <w:p w14:paraId="3291412C" w14:textId="518278C7" w:rsidR="00547A7C" w:rsidRDefault="00547A7C" w:rsidP="00DE121D">
            <w:pPr>
              <w:pStyle w:val="BodyText"/>
            </w:pPr>
            <w:r>
              <w:t>HTTP CODE</w:t>
            </w:r>
            <w:r w:rsidR="00DE121D">
              <w:t xml:space="preserve">: </w:t>
            </w:r>
            <w:r>
              <w:br/>
              <w:t>CREATED,</w:t>
            </w:r>
            <w:r>
              <w:br/>
              <w:t xml:space="preserve">NO_CONTENT </w:t>
            </w:r>
          </w:p>
          <w:p w14:paraId="5888C215" w14:textId="097E0935" w:rsidR="00547A7C" w:rsidRDefault="00547A7C" w:rsidP="00DE121D">
            <w:pPr>
              <w:pStyle w:val="BodyText"/>
            </w:pPr>
            <w:r>
              <w:t>BAD_REQUEST</w:t>
            </w:r>
          </w:p>
        </w:tc>
      </w:tr>
      <w:tr w:rsidR="00547A7C" w:rsidRPr="00FE2743" w14:paraId="1EC7D896" w14:textId="77777777" w:rsidTr="00547A7C">
        <w:trPr>
          <w:trHeight w:val="1111"/>
        </w:trPr>
        <w:tc>
          <w:tcPr>
            <w:tcW w:w="1629" w:type="dxa"/>
          </w:tcPr>
          <w:p w14:paraId="71F2615C" w14:textId="06BEE615" w:rsidR="00547A7C" w:rsidRDefault="00547A7C" w:rsidP="00DE121D">
            <w:pPr>
              <w:pStyle w:val="BodyText"/>
            </w:pPr>
            <w:proofErr w:type="spellStart"/>
            <w:r>
              <w:t>CreateService</w:t>
            </w:r>
            <w:proofErr w:type="spellEnd"/>
          </w:p>
        </w:tc>
        <w:tc>
          <w:tcPr>
            <w:tcW w:w="3068" w:type="dxa"/>
          </w:tcPr>
          <w:p w14:paraId="7A8E08A5" w14:textId="1CD919A9" w:rsidR="00547A7C" w:rsidRDefault="00547A7C" w:rsidP="00DE121D">
            <w:pPr>
              <w:pStyle w:val="BodyText"/>
            </w:pPr>
            <w:r>
              <w:t>“/historian/{</w:t>
            </w:r>
            <w:proofErr w:type="spellStart"/>
            <w:r>
              <w:t>systemName</w:t>
            </w:r>
            <w:proofErr w:type="spellEnd"/>
            <w:r>
              <w:t>}”</w:t>
            </w:r>
          </w:p>
        </w:tc>
        <w:tc>
          <w:tcPr>
            <w:tcW w:w="1058" w:type="dxa"/>
          </w:tcPr>
          <w:p w14:paraId="35EE9675" w14:textId="32DD9B40" w:rsidR="00547A7C" w:rsidRDefault="00547A7C" w:rsidP="00DE121D">
            <w:pPr>
              <w:pStyle w:val="BodyText"/>
            </w:pPr>
            <w:r>
              <w:t>PUT</w:t>
            </w:r>
          </w:p>
        </w:tc>
        <w:tc>
          <w:tcPr>
            <w:tcW w:w="1496" w:type="dxa"/>
          </w:tcPr>
          <w:p w14:paraId="1D0ECB5E" w14:textId="3F0F1BBC" w:rsidR="00547A7C" w:rsidRDefault="00547A7C" w:rsidP="00DE121D">
            <w:pPr>
              <w:pStyle w:val="BodyText"/>
            </w:pPr>
            <w:r>
              <w:t>Operation</w:t>
            </w:r>
          </w:p>
        </w:tc>
        <w:tc>
          <w:tcPr>
            <w:tcW w:w="1973" w:type="dxa"/>
          </w:tcPr>
          <w:p w14:paraId="7F9F7C78" w14:textId="77777777" w:rsidR="00547A7C" w:rsidRDefault="00547A7C" w:rsidP="00DE121D">
            <w:pPr>
              <w:pStyle w:val="BodyText"/>
            </w:pPr>
            <w:r>
              <w:t>HTTP CODE:</w:t>
            </w:r>
            <w:r>
              <w:br/>
              <w:t>CREATED,</w:t>
            </w:r>
            <w:r>
              <w:br/>
              <w:t xml:space="preserve">NO_CONTENT </w:t>
            </w:r>
          </w:p>
          <w:p w14:paraId="5B9C85DA" w14:textId="247707CC" w:rsidR="00547A7C" w:rsidRDefault="00547A7C" w:rsidP="00DE121D">
            <w:pPr>
              <w:pStyle w:val="BodyText"/>
            </w:pPr>
            <w:r>
              <w:t>BAD_REQUEST</w:t>
            </w:r>
          </w:p>
        </w:tc>
      </w:tr>
      <w:tr w:rsidR="00547A7C" w:rsidRPr="00FE2743" w14:paraId="46782CB1" w14:textId="77777777" w:rsidTr="00547A7C">
        <w:trPr>
          <w:trHeight w:val="1111"/>
        </w:trPr>
        <w:tc>
          <w:tcPr>
            <w:tcW w:w="1629" w:type="dxa"/>
          </w:tcPr>
          <w:p w14:paraId="50727B07" w14:textId="0C9DE223" w:rsidR="00547A7C" w:rsidRDefault="00547A7C" w:rsidP="00DE121D">
            <w:pPr>
              <w:pStyle w:val="BodyText"/>
            </w:pPr>
            <w:proofErr w:type="spellStart"/>
            <w:r>
              <w:t>DeleteService</w:t>
            </w:r>
            <w:proofErr w:type="spellEnd"/>
          </w:p>
        </w:tc>
        <w:tc>
          <w:tcPr>
            <w:tcW w:w="3068" w:type="dxa"/>
          </w:tcPr>
          <w:p w14:paraId="52E6A15F" w14:textId="436EA418" w:rsidR="00547A7C" w:rsidRDefault="00547A7C" w:rsidP="00DE121D">
            <w:pPr>
              <w:pStyle w:val="BodyText"/>
            </w:pPr>
            <w:r>
              <w:t>“/historian/{</w:t>
            </w:r>
            <w:proofErr w:type="spellStart"/>
            <w:r>
              <w:t>systemName</w:t>
            </w:r>
            <w:proofErr w:type="spellEnd"/>
            <w:r>
              <w:t>}”</w:t>
            </w:r>
          </w:p>
        </w:tc>
        <w:tc>
          <w:tcPr>
            <w:tcW w:w="1058" w:type="dxa"/>
          </w:tcPr>
          <w:p w14:paraId="74C98D94" w14:textId="0699F601" w:rsidR="00547A7C" w:rsidRDefault="00547A7C" w:rsidP="00DE121D">
            <w:pPr>
              <w:pStyle w:val="BodyText"/>
            </w:pPr>
            <w:r>
              <w:t>PUT</w:t>
            </w:r>
          </w:p>
        </w:tc>
        <w:tc>
          <w:tcPr>
            <w:tcW w:w="1496" w:type="dxa"/>
          </w:tcPr>
          <w:p w14:paraId="73495F53" w14:textId="5B7F2A33" w:rsidR="00547A7C" w:rsidRDefault="00547A7C" w:rsidP="00DE121D">
            <w:pPr>
              <w:pStyle w:val="BodyText"/>
            </w:pPr>
            <w:r>
              <w:t>Operation</w:t>
            </w:r>
          </w:p>
        </w:tc>
        <w:tc>
          <w:tcPr>
            <w:tcW w:w="1973" w:type="dxa"/>
          </w:tcPr>
          <w:p w14:paraId="3882DC51" w14:textId="77777777" w:rsidR="00547A7C" w:rsidRDefault="00547A7C" w:rsidP="00DE121D">
            <w:pPr>
              <w:pStyle w:val="BodyText"/>
            </w:pPr>
            <w:r>
              <w:t>HTTP CODE:</w:t>
            </w:r>
            <w:r>
              <w:br/>
              <w:t>CREATED,</w:t>
            </w:r>
            <w:r>
              <w:br/>
              <w:t xml:space="preserve">NO_CONTENT </w:t>
            </w:r>
          </w:p>
          <w:p w14:paraId="60DAD708" w14:textId="0F4AD796" w:rsidR="00547A7C" w:rsidRDefault="00547A7C" w:rsidP="00DE121D">
            <w:pPr>
              <w:pStyle w:val="BodyText"/>
            </w:pPr>
            <w:r>
              <w:t>BAD_REQUEST</w:t>
            </w:r>
          </w:p>
        </w:tc>
      </w:tr>
      <w:tr w:rsidR="00547A7C" w:rsidRPr="00FE2743" w14:paraId="440EC89B" w14:textId="77777777" w:rsidTr="00547A7C">
        <w:trPr>
          <w:trHeight w:val="1111"/>
        </w:trPr>
        <w:tc>
          <w:tcPr>
            <w:tcW w:w="1629" w:type="dxa"/>
          </w:tcPr>
          <w:p w14:paraId="21A09AF5" w14:textId="77777777" w:rsidR="00547A7C" w:rsidRDefault="00547A7C" w:rsidP="00DE121D">
            <w:pPr>
              <w:pStyle w:val="BodyText"/>
            </w:pPr>
            <w:r>
              <w:t>Store</w:t>
            </w:r>
          </w:p>
        </w:tc>
        <w:tc>
          <w:tcPr>
            <w:tcW w:w="3068" w:type="dxa"/>
          </w:tcPr>
          <w:p w14:paraId="29657FFF" w14:textId="2FD021D5" w:rsidR="00547A7C" w:rsidRDefault="00547A7C" w:rsidP="00DE121D">
            <w:pPr>
              <w:pStyle w:val="BodyText"/>
            </w:pPr>
            <w:r>
              <w:t>“/historian/{</w:t>
            </w:r>
            <w:proofErr w:type="spellStart"/>
            <w:r>
              <w:t>systemName</w:t>
            </w:r>
            <w:proofErr w:type="spellEnd"/>
            <w:r>
              <w:t>}</w:t>
            </w:r>
            <w:r>
              <w:br/>
              <w:t>/{</w:t>
            </w:r>
            <w:proofErr w:type="spellStart"/>
            <w:r>
              <w:t>serviceName</w:t>
            </w:r>
            <w:proofErr w:type="spellEnd"/>
            <w:r>
              <w:t>}”</w:t>
            </w:r>
          </w:p>
        </w:tc>
        <w:tc>
          <w:tcPr>
            <w:tcW w:w="1058" w:type="dxa"/>
          </w:tcPr>
          <w:p w14:paraId="35EC2F0E" w14:textId="77777777" w:rsidR="00547A7C" w:rsidRDefault="00547A7C" w:rsidP="00DE121D">
            <w:pPr>
              <w:pStyle w:val="BodyText"/>
            </w:pPr>
            <w:r>
              <w:t>PUT</w:t>
            </w:r>
          </w:p>
        </w:tc>
        <w:tc>
          <w:tcPr>
            <w:tcW w:w="1496" w:type="dxa"/>
          </w:tcPr>
          <w:p w14:paraId="40D6089F" w14:textId="77777777" w:rsidR="00547A7C" w:rsidRDefault="00547A7C" w:rsidP="00DE121D">
            <w:pPr>
              <w:pStyle w:val="BodyText"/>
            </w:pPr>
            <w:proofErr w:type="spellStart"/>
            <w:r>
              <w:t>SensorData</w:t>
            </w:r>
            <w:proofErr w:type="spellEnd"/>
            <w:r>
              <w:br/>
            </w:r>
            <w:proofErr w:type="spellStart"/>
            <w:r>
              <w:t>GenericFile</w:t>
            </w:r>
            <w:proofErr w:type="spellEnd"/>
            <w:r w:rsidRPr="00166FD7">
              <w:t xml:space="preserve"> </w:t>
            </w:r>
          </w:p>
        </w:tc>
        <w:tc>
          <w:tcPr>
            <w:tcW w:w="1973" w:type="dxa"/>
          </w:tcPr>
          <w:p w14:paraId="6E15A21C" w14:textId="77777777" w:rsidR="00547A7C" w:rsidRDefault="00547A7C" w:rsidP="00DE121D">
            <w:pPr>
              <w:pStyle w:val="BodyText"/>
            </w:pPr>
            <w:r>
              <w:t>HTTP CODE:</w:t>
            </w:r>
            <w:r>
              <w:br/>
              <w:t>CREATED,</w:t>
            </w:r>
            <w:r>
              <w:br/>
              <w:t xml:space="preserve">NO_CONTENT </w:t>
            </w:r>
          </w:p>
          <w:p w14:paraId="4EF91105" w14:textId="77777777" w:rsidR="00547A7C" w:rsidRDefault="00547A7C" w:rsidP="00DE121D">
            <w:pPr>
              <w:pStyle w:val="BodyText"/>
            </w:pPr>
            <w:r>
              <w:t>BAD_REQUEST</w:t>
            </w:r>
          </w:p>
        </w:tc>
      </w:tr>
      <w:tr w:rsidR="00547A7C" w:rsidRPr="00FE2743" w14:paraId="5A0BE130" w14:textId="77777777" w:rsidTr="00547A7C">
        <w:trPr>
          <w:trHeight w:val="1111"/>
        </w:trPr>
        <w:tc>
          <w:tcPr>
            <w:tcW w:w="1629" w:type="dxa"/>
          </w:tcPr>
          <w:p w14:paraId="0632A958" w14:textId="77777777" w:rsidR="00547A7C" w:rsidRDefault="00547A7C" w:rsidP="00DE121D">
            <w:pPr>
              <w:pStyle w:val="BodyText"/>
            </w:pPr>
            <w:r>
              <w:t>Retrieve</w:t>
            </w:r>
          </w:p>
        </w:tc>
        <w:tc>
          <w:tcPr>
            <w:tcW w:w="3068" w:type="dxa"/>
          </w:tcPr>
          <w:p w14:paraId="60974FF0" w14:textId="5EAEB03C" w:rsidR="00547A7C" w:rsidRDefault="00547A7C" w:rsidP="00DE121D">
            <w:pPr>
              <w:pStyle w:val="BodyText"/>
            </w:pPr>
            <w:r>
              <w:t>“/historian/{</w:t>
            </w:r>
            <w:proofErr w:type="spellStart"/>
            <w:r>
              <w:t>systemName</w:t>
            </w:r>
            <w:proofErr w:type="spellEnd"/>
            <w:r>
              <w:t>}</w:t>
            </w:r>
            <w:r>
              <w:br/>
              <w:t>/{</w:t>
            </w:r>
            <w:proofErr w:type="spellStart"/>
            <w:r>
              <w:t>serviceName</w:t>
            </w:r>
            <w:proofErr w:type="spellEnd"/>
            <w:r>
              <w:t>}”</w:t>
            </w:r>
          </w:p>
        </w:tc>
        <w:tc>
          <w:tcPr>
            <w:tcW w:w="1058" w:type="dxa"/>
          </w:tcPr>
          <w:p w14:paraId="27E28228" w14:textId="77777777" w:rsidR="00547A7C" w:rsidRDefault="00547A7C" w:rsidP="00DE121D">
            <w:pPr>
              <w:pStyle w:val="BodyText"/>
            </w:pPr>
            <w:r>
              <w:t>GET</w:t>
            </w:r>
          </w:p>
        </w:tc>
        <w:tc>
          <w:tcPr>
            <w:tcW w:w="1496" w:type="dxa"/>
          </w:tcPr>
          <w:p w14:paraId="37A7F573" w14:textId="77777777" w:rsidR="00547A7C" w:rsidRPr="008144B9" w:rsidRDefault="00547A7C" w:rsidP="00DE121D">
            <w:pPr>
              <w:pStyle w:val="BodyText"/>
            </w:pPr>
            <w:proofErr w:type="spellStart"/>
            <w:r>
              <w:t>SensorData</w:t>
            </w:r>
            <w:proofErr w:type="spellEnd"/>
            <w:r>
              <w:br/>
            </w:r>
            <w:proofErr w:type="spellStart"/>
            <w:r>
              <w:t>GenericFile</w:t>
            </w:r>
            <w:proofErr w:type="spellEnd"/>
          </w:p>
        </w:tc>
        <w:tc>
          <w:tcPr>
            <w:tcW w:w="1973" w:type="dxa"/>
          </w:tcPr>
          <w:p w14:paraId="41800A1B" w14:textId="77777777" w:rsidR="00547A7C" w:rsidRDefault="00547A7C" w:rsidP="00DE121D">
            <w:pPr>
              <w:pStyle w:val="BodyText"/>
            </w:pPr>
            <w:r>
              <w:t>HTTP CODE:</w:t>
            </w:r>
            <w:r>
              <w:br/>
              <w:t>OK,</w:t>
            </w:r>
            <w:r>
              <w:br/>
              <w:t xml:space="preserve">NO_CONTENT </w:t>
            </w:r>
          </w:p>
          <w:p w14:paraId="681072AA" w14:textId="77777777" w:rsidR="00547A7C" w:rsidRDefault="00547A7C" w:rsidP="00DE121D">
            <w:pPr>
              <w:pStyle w:val="BodyText"/>
            </w:pPr>
            <w:r>
              <w:t>BAD_REQUEST</w:t>
            </w:r>
          </w:p>
        </w:tc>
      </w:tr>
    </w:tbl>
    <w:p w14:paraId="14CACAD4" w14:textId="77777777" w:rsidR="00173EA5" w:rsidRDefault="00173EA5" w:rsidP="00DE121D">
      <w:pPr>
        <w:pStyle w:val="BodyText"/>
      </w:pPr>
    </w:p>
    <w:p w14:paraId="42D3D911" w14:textId="77777777" w:rsidR="00C8607D" w:rsidRDefault="00C8607D" w:rsidP="00DE121D">
      <w:pPr>
        <w:pStyle w:val="BodyText"/>
      </w:pPr>
    </w:p>
    <w:p w14:paraId="543B47E7" w14:textId="77777777" w:rsidR="00926041" w:rsidRDefault="00926041" w:rsidP="00C33CC2">
      <w:pPr>
        <w:pStyle w:val="Title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14:paraId="014243E3" w14:textId="23C433BD" w:rsidR="004023A7" w:rsidRPr="009C0288" w:rsidRDefault="00981385" w:rsidP="00DE121D">
      <w:pPr>
        <w:pStyle w:val="BodyText"/>
      </w:pPr>
      <w:r w:rsidRPr="009C0288">
        <w:t xml:space="preserve">The </w:t>
      </w:r>
      <w:proofErr w:type="spellStart"/>
      <w:r w:rsidR="006C0693" w:rsidRPr="009C0288">
        <w:t>SensorData</w:t>
      </w:r>
      <w:proofErr w:type="spellEnd"/>
      <w:r w:rsidRPr="009C0288">
        <w:t xml:space="preserve"> request payload </w:t>
      </w:r>
      <w:r w:rsidR="006C0693" w:rsidRPr="009C0288">
        <w:t>contains generic sensor data</w:t>
      </w:r>
      <w:r w:rsidRPr="009C0288">
        <w:t xml:space="preserve">. </w:t>
      </w:r>
      <w:proofErr w:type="spellStart"/>
      <w:r w:rsidR="006C0693" w:rsidRPr="009C0288">
        <w:t>SensorData</w:t>
      </w:r>
      <w:proofErr w:type="spellEnd"/>
      <w:r w:rsidR="006C0693" w:rsidRPr="009C0288">
        <w:t xml:space="preserve"> normally contains </w:t>
      </w:r>
      <w:r w:rsidR="002400B6" w:rsidRPr="009C0288">
        <w:t>information</w:t>
      </w:r>
      <w:r w:rsidR="006C0693" w:rsidRPr="009C0288">
        <w:t xml:space="preserve"> about the</w:t>
      </w:r>
      <w:r w:rsidRPr="009C0288">
        <w:t xml:space="preserve"> </w:t>
      </w:r>
      <w:r w:rsidR="006C0693" w:rsidRPr="009C0288">
        <w:t>unit</w:t>
      </w:r>
      <w:r w:rsidR="0086295B" w:rsidRPr="009C0288">
        <w:t>, source</w:t>
      </w:r>
      <w:r w:rsidR="006C0693" w:rsidRPr="009C0288">
        <w:t xml:space="preserve"> system</w:t>
      </w:r>
      <w:r w:rsidR="0086295B" w:rsidRPr="009C0288">
        <w:t>, timestamp</w:t>
      </w:r>
      <w:r w:rsidRPr="009C0288">
        <w:t xml:space="preserve"> and metadata.</w:t>
      </w:r>
      <w:r w:rsidR="0086295B" w:rsidRPr="009C0288">
        <w:t xml:space="preserve"> </w:t>
      </w:r>
      <w:r w:rsidR="002400B6" w:rsidRPr="009C0288">
        <w:t xml:space="preserve">The default payload type is JSON-encoded </w:t>
      </w:r>
      <w:proofErr w:type="spellStart"/>
      <w:r w:rsidR="002400B6" w:rsidRPr="009C0288">
        <w:t>SenML</w:t>
      </w:r>
      <w:proofErr w:type="spellEnd"/>
      <w:r w:rsidR="00EA4EA8" w:rsidRPr="009C0288">
        <w:t xml:space="preserve"> (RFC 8428)</w:t>
      </w:r>
      <w:r w:rsidR="002400B6" w:rsidRPr="009C0288">
        <w:t xml:space="preserve">. </w:t>
      </w:r>
      <w:r w:rsidR="0086295B" w:rsidRPr="009C0288">
        <w:t xml:space="preserve">The response to a </w:t>
      </w:r>
      <w:r w:rsidR="006C0693" w:rsidRPr="009C0288">
        <w:t>Store</w:t>
      </w:r>
      <w:r w:rsidR="0086295B" w:rsidRPr="009C0288">
        <w:t>/</w:t>
      </w:r>
      <w:r w:rsidR="006C0693" w:rsidRPr="009C0288">
        <w:t xml:space="preserve"> Retrieve </w:t>
      </w:r>
      <w:r w:rsidR="0086295B" w:rsidRPr="009C0288">
        <w:t>request is a simple HTTP</w:t>
      </w:r>
      <w:r w:rsidR="006C0693" w:rsidRPr="009C0288">
        <w:t>/CoAP</w:t>
      </w:r>
      <w:r w:rsidR="0086295B" w:rsidRPr="009C0288">
        <w:t xml:space="preserve"> status code (Created/O</w:t>
      </w:r>
      <w:r w:rsidR="009C0288">
        <w:t>K</w:t>
      </w:r>
      <w:r w:rsidR="0086295B" w:rsidRPr="009C0288">
        <w:t xml:space="preserve"> – request was success, No Content – request had no effect).</w:t>
      </w:r>
      <w:r w:rsidR="00EA4EA8" w:rsidRPr="009C0288">
        <w:t xml:space="preserve"> The Content-type for Store must be </w:t>
      </w:r>
      <w:r w:rsidR="00EA4EA8" w:rsidRPr="009C0288">
        <w:rPr>
          <w:i/>
        </w:rPr>
        <w:t>application/</w:t>
      </w:r>
      <w:proofErr w:type="spellStart"/>
      <w:r w:rsidR="00EA4EA8" w:rsidRPr="009C0288">
        <w:rPr>
          <w:i/>
        </w:rPr>
        <w:t>senml+json</w:t>
      </w:r>
      <w:proofErr w:type="spellEnd"/>
      <w:r w:rsidR="00EA4EA8" w:rsidRPr="009C0288">
        <w:t xml:space="preserve">. The Content-type for Retrieve is </w:t>
      </w:r>
      <w:r w:rsidR="00EA4EA8" w:rsidRPr="009C0288">
        <w:rPr>
          <w:i/>
        </w:rPr>
        <w:t>application/</w:t>
      </w:r>
      <w:proofErr w:type="spellStart"/>
      <w:r w:rsidR="00EA4EA8" w:rsidRPr="009C0288">
        <w:rPr>
          <w:i/>
        </w:rPr>
        <w:t>json</w:t>
      </w:r>
      <w:proofErr w:type="spellEnd"/>
      <w:r w:rsidR="00EA4EA8" w:rsidRPr="009C0288">
        <w:t>.</w:t>
      </w:r>
    </w:p>
    <w:p w14:paraId="13387B32" w14:textId="78DAF8C3" w:rsidR="006D40A6" w:rsidRDefault="006D40A6" w:rsidP="00DE121D">
      <w:pPr>
        <w:pStyle w:val="BodyText"/>
      </w:pPr>
    </w:p>
    <w:p w14:paraId="03865B9C" w14:textId="52BDE22B" w:rsidR="006D40A6" w:rsidRDefault="006D40A6" w:rsidP="00DE121D">
      <w:pPr>
        <w:pStyle w:val="BodyText"/>
      </w:pPr>
    </w:p>
    <w:p w14:paraId="6632FC35" w14:textId="77777777" w:rsidR="00683EA9" w:rsidRPr="00833146" w:rsidRDefault="00683EA9" w:rsidP="00683EA9">
      <w:pPr>
        <w:pStyle w:val="Heading1"/>
        <w:rPr>
          <w:lang w:val="en-US"/>
        </w:rPr>
      </w:pPr>
      <w:r w:rsidRPr="00833146">
        <w:rPr>
          <w:lang w:val="en-US"/>
        </w:rPr>
        <w:br w:type="page"/>
      </w:r>
      <w:r w:rsidR="000815F5" w:rsidRPr="00833146">
        <w:rPr>
          <w:lang w:val="en-US"/>
        </w:rPr>
        <w:lastRenderedPageBreak/>
        <w:tab/>
      </w:r>
    </w:p>
    <w:p w14:paraId="01CE362C" w14:textId="51754454" w:rsidR="008C5AF2" w:rsidRDefault="006C0693" w:rsidP="008C5AF2">
      <w:pPr>
        <w:pStyle w:val="Heading1"/>
        <w:rPr>
          <w:lang w:val="en-US"/>
        </w:rPr>
      </w:pPr>
      <w:r w:rsidRPr="00833146">
        <w:rPr>
          <w:lang w:val="en-US"/>
        </w:rPr>
        <w:t xml:space="preserve">3.1. </w:t>
      </w:r>
      <w:r w:rsidR="006307CF">
        <w:rPr>
          <w:lang w:val="en-US"/>
        </w:rPr>
        <w:t>Operation</w:t>
      </w:r>
      <w:r w:rsidR="00A27B2A">
        <w:rPr>
          <w:lang w:val="en-US"/>
        </w:rPr>
        <w:t xml:space="preserve"> request</w:t>
      </w:r>
      <w:r w:rsidR="006307CF">
        <w:rPr>
          <w:lang w:val="en-US"/>
        </w:rPr>
        <w:t xml:space="preserve"> </w:t>
      </w:r>
      <w:proofErr w:type="spellStart"/>
      <w:r w:rsidR="006307CF">
        <w:rPr>
          <w:lang w:val="en-US"/>
        </w:rPr>
        <w:t>ListServices</w:t>
      </w:r>
      <w:proofErr w:type="spellEnd"/>
      <w:r w:rsidR="00CA31C2">
        <w:rPr>
          <w:lang w:val="en-US"/>
        </w:rPr>
        <w:t xml:space="preserve"> request</w:t>
      </w:r>
    </w:p>
    <w:p w14:paraId="1ACB1B11" w14:textId="23132BF4" w:rsidR="00247EEE" w:rsidRPr="00247EEE" w:rsidRDefault="00247EEE" w:rsidP="00247EEE">
      <w:pPr>
        <w:pStyle w:val="BodyText"/>
      </w:pPr>
      <w:r>
        <w:t>This function lists all service instances for a specific system.</w:t>
      </w:r>
    </w:p>
    <w:p w14:paraId="60170180" w14:textId="77777777" w:rsidR="008C5AF2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{</w:t>
      </w:r>
    </w:p>
    <w:p w14:paraId="183629DB" w14:textId="5FCCDAE8" w:rsidR="008C5AF2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op</w:t>
      </w:r>
      <w:r w:rsidRPr="00EA4EA8">
        <w:rPr>
          <w:rFonts w:eastAsia="MS PGothic" w:cs="Lucida Grande"/>
          <w:szCs w:val="22"/>
          <w:lang w:val="en-US" w:eastAsia="en-US"/>
        </w:rPr>
        <w:t xml:space="preserve">": </w:t>
      </w:r>
      <w:r>
        <w:rPr>
          <w:rFonts w:eastAsia="MS PGothic" w:cs="Lucida Grande"/>
          <w:szCs w:val="22"/>
          <w:lang w:val="en-US" w:eastAsia="en-US"/>
        </w:rPr>
        <w:t>“list”</w:t>
      </w:r>
    </w:p>
    <w:p w14:paraId="6DA1869B" w14:textId="7AB1F5F8" w:rsidR="008C5AF2" w:rsidRPr="00EA4EA8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03DE4A1F" w14:textId="659A2E3D" w:rsidR="008C5AF2" w:rsidRDefault="008C5AF2" w:rsidP="00DE121D">
      <w:pPr>
        <w:pStyle w:val="BodyText"/>
      </w:pPr>
    </w:p>
    <w:p w14:paraId="66ECBE30" w14:textId="23492416" w:rsidR="00CA31C2" w:rsidRPr="008C5AF2" w:rsidRDefault="00CA31C2" w:rsidP="00DE121D">
      <w:pPr>
        <w:pStyle w:val="BodyText"/>
      </w:pPr>
      <w:r w:rsidRPr="00CA31C2">
        <w:t>Response:</w:t>
      </w:r>
    </w:p>
    <w:p w14:paraId="112F5E17" w14:textId="4F88D978" w:rsidR="008C5AF2" w:rsidRDefault="00E06E5B" w:rsidP="008C5AF2">
      <w:pPr>
        <w:pStyle w:val="Heading1"/>
        <w:rPr>
          <w:lang w:val="en-US"/>
        </w:rPr>
      </w:pPr>
      <w:r w:rsidRPr="00833146">
        <w:rPr>
          <w:lang w:val="en-US"/>
        </w:rPr>
        <w:t>3.</w:t>
      </w:r>
      <w:r>
        <w:rPr>
          <w:lang w:val="en-US"/>
        </w:rPr>
        <w:t>2</w:t>
      </w:r>
      <w:r w:rsidRPr="00833146">
        <w:rPr>
          <w:lang w:val="en-US"/>
        </w:rPr>
        <w:t xml:space="preserve">. </w:t>
      </w:r>
      <w:r>
        <w:rPr>
          <w:lang w:val="en-US"/>
        </w:rPr>
        <w:t xml:space="preserve">Operation request </w:t>
      </w:r>
      <w:proofErr w:type="spellStart"/>
      <w:r w:rsidR="009336F9">
        <w:rPr>
          <w:lang w:val="en-US"/>
        </w:rPr>
        <w:t>Create</w:t>
      </w:r>
      <w:r>
        <w:rPr>
          <w:lang w:val="en-US"/>
        </w:rPr>
        <w:t>Service</w:t>
      </w:r>
      <w:proofErr w:type="spellEnd"/>
      <w:r w:rsidR="00CA31C2">
        <w:rPr>
          <w:lang w:val="en-US"/>
        </w:rPr>
        <w:t xml:space="preserve"> request</w:t>
      </w:r>
    </w:p>
    <w:p w14:paraId="500BC1F6" w14:textId="0E2E9FBC" w:rsidR="005E7E62" w:rsidRPr="005E7E62" w:rsidRDefault="005E7E62" w:rsidP="005E7E62">
      <w:pPr>
        <w:pStyle w:val="BodyText"/>
      </w:pPr>
      <w:r>
        <w:t>This function creates a new service instance for a specific system.</w:t>
      </w:r>
    </w:p>
    <w:p w14:paraId="1DAF8828" w14:textId="77777777" w:rsidR="008C5AF2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{</w:t>
      </w:r>
    </w:p>
    <w:p w14:paraId="720715A9" w14:textId="50F6D750" w:rsidR="008C5AF2" w:rsidRPr="00EA4EA8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op</w:t>
      </w:r>
      <w:r w:rsidRPr="00EA4EA8">
        <w:rPr>
          <w:rFonts w:eastAsia="MS PGothic" w:cs="Lucida Grande"/>
          <w:szCs w:val="22"/>
          <w:lang w:val="en-US" w:eastAsia="en-US"/>
        </w:rPr>
        <w:t xml:space="preserve">": </w:t>
      </w:r>
      <w:r>
        <w:rPr>
          <w:rFonts w:eastAsia="MS PGothic" w:cs="Lucida Grande"/>
          <w:szCs w:val="22"/>
          <w:lang w:val="en-US" w:eastAsia="en-US"/>
        </w:rPr>
        <w:t>“create”</w:t>
      </w:r>
      <w:r w:rsidRPr="00EA4EA8">
        <w:rPr>
          <w:rFonts w:eastAsia="MS PGothic" w:cs="Lucida Grande"/>
          <w:szCs w:val="22"/>
          <w:lang w:val="en-US" w:eastAsia="en-US"/>
        </w:rPr>
        <w:t>,</w:t>
      </w:r>
    </w:p>
    <w:p w14:paraId="14D6D7E7" w14:textId="082F3156" w:rsidR="008C5AF2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"</w:t>
      </w:r>
      <w:r>
        <w:rPr>
          <w:rFonts w:eastAsia="MS PGothic" w:cs="Lucida Grande"/>
          <w:szCs w:val="22"/>
          <w:lang w:val="en-US" w:eastAsia="en-US"/>
        </w:rPr>
        <w:t>srvName</w:t>
      </w:r>
      <w:r w:rsidRPr="00EA4EA8">
        <w:rPr>
          <w:rFonts w:eastAsia="MS PGothic" w:cs="Lucida Grande"/>
          <w:szCs w:val="22"/>
          <w:lang w:val="en-US" w:eastAsia="en-US"/>
        </w:rPr>
        <w:t>":"</w:t>
      </w:r>
      <w:r w:rsidR="00FA7BE5" w:rsidRPr="00FA7BE5">
        <w:rPr>
          <w:rFonts w:eastAsia="MS PGothic" w:cs="Lucida Grande"/>
          <w:szCs w:val="22"/>
          <w:lang w:val="en-US" w:eastAsia="en-US"/>
        </w:rPr>
        <w:t>tempService1._tempSys-1._http._tcp._arrowhead.eu</w:t>
      </w:r>
      <w:r w:rsidR="00FA7BE5">
        <w:rPr>
          <w:rFonts w:eastAsia="MS PGothic" w:cs="Lucida Grande"/>
          <w:szCs w:val="22"/>
          <w:lang w:val="en-US" w:eastAsia="en-US"/>
        </w:rPr>
        <w:t>:</w:t>
      </w:r>
      <w:r w:rsidR="00FA7BE5" w:rsidRPr="00FA7BE5">
        <w:rPr>
          <w:rFonts w:eastAsia="MS PGothic" w:cs="Lucida Grande"/>
          <w:szCs w:val="22"/>
          <w:lang w:val="en-US" w:eastAsia="en-US"/>
        </w:rPr>
        <w:t>8000</w:t>
      </w:r>
      <w:r w:rsidR="00EC391E">
        <w:rPr>
          <w:lang w:val="en-US"/>
        </w:rPr>
        <w:t>”</w:t>
      </w:r>
    </w:p>
    <w:p w14:paraId="112574CA" w14:textId="77777777" w:rsidR="008C5AF2" w:rsidRPr="006C0693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040FFCEE" w14:textId="2C8D81C6" w:rsidR="00E06E5B" w:rsidRDefault="00E06E5B" w:rsidP="00DE121D">
      <w:pPr>
        <w:pStyle w:val="BodyText"/>
      </w:pPr>
    </w:p>
    <w:p w14:paraId="4BB85D86" w14:textId="0651B695" w:rsidR="00CA31C2" w:rsidRPr="00CA31C2" w:rsidRDefault="00CA31C2" w:rsidP="00DE121D">
      <w:pPr>
        <w:pStyle w:val="BodyText"/>
      </w:pPr>
      <w:r w:rsidRPr="00CA31C2">
        <w:t>Response:</w:t>
      </w:r>
    </w:p>
    <w:p w14:paraId="72233DD8" w14:textId="1B1CE74A" w:rsidR="008C5AF2" w:rsidRDefault="00E06E5B" w:rsidP="008C5AF2">
      <w:pPr>
        <w:pStyle w:val="Heading1"/>
        <w:rPr>
          <w:lang w:val="en-US"/>
        </w:rPr>
      </w:pPr>
      <w:r w:rsidRPr="00833146">
        <w:rPr>
          <w:lang w:val="en-US"/>
        </w:rPr>
        <w:t>3.</w:t>
      </w:r>
      <w:r>
        <w:rPr>
          <w:lang w:val="en-US"/>
        </w:rPr>
        <w:t>3</w:t>
      </w:r>
      <w:r w:rsidRPr="00833146">
        <w:rPr>
          <w:lang w:val="en-US"/>
        </w:rPr>
        <w:t xml:space="preserve">. </w:t>
      </w:r>
      <w:r>
        <w:rPr>
          <w:lang w:val="en-US"/>
        </w:rPr>
        <w:t xml:space="preserve">Operation request </w:t>
      </w:r>
      <w:proofErr w:type="spellStart"/>
      <w:r w:rsidR="009336F9">
        <w:rPr>
          <w:lang w:val="en-US"/>
        </w:rPr>
        <w:t>Delete</w:t>
      </w:r>
      <w:r>
        <w:rPr>
          <w:lang w:val="en-US"/>
        </w:rPr>
        <w:t>Service</w:t>
      </w:r>
      <w:proofErr w:type="spellEnd"/>
    </w:p>
    <w:p w14:paraId="3EE1B3C9" w14:textId="08F23C8C" w:rsidR="00514894" w:rsidRPr="00514894" w:rsidRDefault="00514894" w:rsidP="00514894">
      <w:pPr>
        <w:pStyle w:val="BodyText"/>
      </w:pPr>
      <w:r>
        <w:t>This function delete</w:t>
      </w:r>
      <w:r w:rsidR="005E7E62">
        <w:t>s</w:t>
      </w:r>
      <w:r>
        <w:t xml:space="preserve"> a service instance, and all of </w:t>
      </w:r>
      <w:r w:rsidR="00FE2743">
        <w:t>its</w:t>
      </w:r>
      <w:r>
        <w:t xml:space="preserve"> stored data.</w:t>
      </w:r>
    </w:p>
    <w:p w14:paraId="58418626" w14:textId="77777777" w:rsidR="008C5AF2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{</w:t>
      </w:r>
    </w:p>
    <w:p w14:paraId="724C70D7" w14:textId="28AEFA85" w:rsidR="008C5AF2" w:rsidRPr="00EA4EA8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op</w:t>
      </w:r>
      <w:r w:rsidRPr="00EA4EA8">
        <w:rPr>
          <w:rFonts w:eastAsia="MS PGothic" w:cs="Lucida Grande"/>
          <w:szCs w:val="22"/>
          <w:lang w:val="en-US" w:eastAsia="en-US"/>
        </w:rPr>
        <w:t xml:space="preserve">": </w:t>
      </w:r>
      <w:r>
        <w:rPr>
          <w:rFonts w:eastAsia="MS PGothic" w:cs="Lucida Grande"/>
          <w:szCs w:val="22"/>
          <w:lang w:val="en-US" w:eastAsia="en-US"/>
        </w:rPr>
        <w:t>“delete”</w:t>
      </w:r>
      <w:r w:rsidRPr="00EA4EA8">
        <w:rPr>
          <w:rFonts w:eastAsia="MS PGothic" w:cs="Lucida Grande"/>
          <w:szCs w:val="22"/>
          <w:lang w:val="en-US" w:eastAsia="en-US"/>
        </w:rPr>
        <w:t>,</w:t>
      </w:r>
    </w:p>
    <w:p w14:paraId="29F8D4FB" w14:textId="0052EE33" w:rsidR="008C5AF2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"</w:t>
      </w:r>
      <w:r>
        <w:rPr>
          <w:rFonts w:eastAsia="MS PGothic" w:cs="Lucida Grande"/>
          <w:szCs w:val="22"/>
          <w:lang w:val="en-US" w:eastAsia="en-US"/>
        </w:rPr>
        <w:t>srvName</w:t>
      </w:r>
      <w:r w:rsidRPr="00EA4EA8">
        <w:rPr>
          <w:rFonts w:eastAsia="MS PGothic" w:cs="Lucida Grande"/>
          <w:szCs w:val="22"/>
          <w:lang w:val="en-US" w:eastAsia="en-US"/>
        </w:rPr>
        <w:t>":"</w:t>
      </w:r>
      <w:r w:rsidR="00FA7BE5" w:rsidRPr="00FA7BE5">
        <w:rPr>
          <w:rFonts w:eastAsia="MS PGothic" w:cs="Lucida Grande"/>
          <w:szCs w:val="22"/>
          <w:lang w:val="en-US" w:eastAsia="en-US"/>
        </w:rPr>
        <w:t>tempService1._tempSys-1._http._tcp._arrowhead.eu</w:t>
      </w:r>
      <w:r w:rsidR="00FA7BE5">
        <w:rPr>
          <w:rFonts w:eastAsia="MS PGothic" w:cs="Lucida Grande"/>
          <w:szCs w:val="22"/>
          <w:lang w:val="en-US" w:eastAsia="en-US"/>
        </w:rPr>
        <w:t>:</w:t>
      </w:r>
      <w:r w:rsidR="00FA7BE5" w:rsidRPr="00FA7BE5">
        <w:rPr>
          <w:rFonts w:eastAsia="MS PGothic" w:cs="Lucida Grande"/>
          <w:szCs w:val="22"/>
          <w:lang w:val="en-US" w:eastAsia="en-US"/>
        </w:rPr>
        <w:t>8000</w:t>
      </w:r>
      <w:r w:rsidR="00EC391E">
        <w:rPr>
          <w:rFonts w:eastAsia="MS PGothic" w:cs="Lucida Grande"/>
          <w:szCs w:val="22"/>
          <w:lang w:val="en-US" w:eastAsia="en-US"/>
        </w:rPr>
        <w:t>”</w:t>
      </w:r>
      <w:r w:rsidRPr="00EA4EA8">
        <w:rPr>
          <w:lang w:val="en-US"/>
        </w:rPr>
        <w:t xml:space="preserve"> </w:t>
      </w:r>
    </w:p>
    <w:p w14:paraId="7F634CB3" w14:textId="4C5764BA" w:rsidR="008C5AF2" w:rsidRPr="006C0693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0F2CEB96" w14:textId="47FA2201" w:rsidR="00E06E5B" w:rsidRDefault="00E06E5B" w:rsidP="00DE121D">
      <w:pPr>
        <w:pStyle w:val="BodyText"/>
      </w:pPr>
    </w:p>
    <w:p w14:paraId="61F75B2D" w14:textId="6971ACE1" w:rsidR="00CA31C2" w:rsidRPr="00E06E5B" w:rsidRDefault="00CA31C2" w:rsidP="00DE121D">
      <w:pPr>
        <w:pStyle w:val="BodyText"/>
      </w:pPr>
      <w:r w:rsidRPr="00CA31C2">
        <w:t>Response:</w:t>
      </w:r>
    </w:p>
    <w:p w14:paraId="7316261A" w14:textId="434E5D4B" w:rsidR="006307CF" w:rsidRDefault="006307CF" w:rsidP="006307CF">
      <w:pPr>
        <w:pStyle w:val="Heading1"/>
        <w:rPr>
          <w:lang w:val="en-US"/>
        </w:rPr>
      </w:pPr>
      <w:r>
        <w:rPr>
          <w:lang w:val="en-US"/>
        </w:rPr>
        <w:t>3.</w:t>
      </w:r>
      <w:r w:rsidR="00E06E5B">
        <w:rPr>
          <w:lang w:val="en-US"/>
        </w:rPr>
        <w:t>4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SensorData</w:t>
      </w:r>
      <w:proofErr w:type="spellEnd"/>
      <w:r>
        <w:rPr>
          <w:lang w:val="en-US"/>
        </w:rPr>
        <w:t xml:space="preserve"> Store- </w:t>
      </w:r>
      <w:proofErr w:type="spellStart"/>
      <w:r>
        <w:rPr>
          <w:lang w:val="en-US"/>
        </w:rPr>
        <w:t>SenML</w:t>
      </w:r>
      <w:proofErr w:type="spellEnd"/>
      <w:r>
        <w:rPr>
          <w:lang w:val="en-US"/>
        </w:rPr>
        <w:t xml:space="preserve"> request</w:t>
      </w:r>
    </w:p>
    <w:p w14:paraId="305DDD50" w14:textId="295EC742" w:rsidR="004C1DED" w:rsidRPr="004C1DED" w:rsidRDefault="004C1DED" w:rsidP="004C1DED">
      <w:pPr>
        <w:pStyle w:val="BodyText"/>
      </w:pPr>
      <w:r>
        <w:t xml:space="preserve">This function stores a </w:t>
      </w:r>
      <w:proofErr w:type="spellStart"/>
      <w:r>
        <w:t>SenML</w:t>
      </w:r>
      <w:proofErr w:type="spellEnd"/>
      <w:r>
        <w:t xml:space="preserve"> message in a specific service belonging to a system.</w:t>
      </w:r>
    </w:p>
    <w:p w14:paraId="05D2CA30" w14:textId="77777777" w:rsidR="00EA4EA8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[</w:t>
      </w:r>
    </w:p>
    <w:p w14:paraId="4122914A" w14:textId="77777777" w:rsidR="004F14C3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>{"</w:t>
      </w:r>
      <w:proofErr w:type="spellStart"/>
      <w:r w:rsidRPr="00EA4EA8">
        <w:rPr>
          <w:rFonts w:eastAsia="MS PGothic" w:cs="Lucida Grande"/>
          <w:szCs w:val="22"/>
          <w:lang w:val="en-US" w:eastAsia="en-US"/>
        </w:rPr>
        <w:t>bn</w:t>
      </w:r>
      <w:proofErr w:type="spellEnd"/>
      <w:r w:rsidRPr="00EA4EA8">
        <w:rPr>
          <w:rFonts w:eastAsia="MS PGothic" w:cs="Lucida Grande"/>
          <w:szCs w:val="22"/>
          <w:lang w:val="en-US" w:eastAsia="en-US"/>
        </w:rPr>
        <w:t xml:space="preserve">":" </w:t>
      </w:r>
      <w:r w:rsidR="00544F35" w:rsidRPr="00FA7BE5">
        <w:rPr>
          <w:rFonts w:eastAsia="MS PGothic" w:cs="Lucida Grande"/>
          <w:szCs w:val="22"/>
          <w:lang w:val="en-US" w:eastAsia="en-US"/>
        </w:rPr>
        <w:t>tempService1._tempSys-1._http._tcp._arrowhead.eu</w:t>
      </w:r>
      <w:r w:rsidR="00544F35">
        <w:rPr>
          <w:rFonts w:eastAsia="MS PGothic" w:cs="Lucida Grande"/>
          <w:szCs w:val="22"/>
          <w:lang w:val="en-US" w:eastAsia="en-US"/>
        </w:rPr>
        <w:t>:</w:t>
      </w:r>
      <w:r w:rsidR="00544F35" w:rsidRPr="00FA7BE5">
        <w:rPr>
          <w:rFonts w:eastAsia="MS PGothic" w:cs="Lucida Grande"/>
          <w:szCs w:val="22"/>
          <w:lang w:val="en-US" w:eastAsia="en-US"/>
        </w:rPr>
        <w:t>8000</w:t>
      </w:r>
      <w:r w:rsidRPr="00EA4EA8">
        <w:rPr>
          <w:rFonts w:eastAsia="MS PGothic" w:cs="Lucida Grande"/>
          <w:szCs w:val="22"/>
          <w:lang w:val="en-US" w:eastAsia="en-US"/>
        </w:rPr>
        <w:t>",</w:t>
      </w:r>
    </w:p>
    <w:p w14:paraId="0733373C" w14:textId="4E832E61" w:rsidR="00EA4EA8" w:rsidRPr="00EA4EA8" w:rsidRDefault="004F14C3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  </w:t>
      </w:r>
      <w:r w:rsidR="00EA4EA8" w:rsidRPr="00EA4EA8">
        <w:rPr>
          <w:rFonts w:eastAsia="MS PGothic" w:cs="Lucida Grande"/>
          <w:szCs w:val="22"/>
          <w:lang w:val="en-US" w:eastAsia="en-US"/>
        </w:rPr>
        <w:t>"bt":</w:t>
      </w:r>
      <w:r w:rsidR="00EA4EA8" w:rsidRPr="006C0693">
        <w:rPr>
          <w:rFonts w:eastAsia="MS PGothic" w:cs="Lucida Grande"/>
          <w:szCs w:val="22"/>
          <w:lang w:val="en-US" w:eastAsia="en-US"/>
        </w:rPr>
        <w:t>1.276020076001e+09</w:t>
      </w:r>
      <w:r w:rsidR="00EA4EA8" w:rsidRPr="00EA4EA8">
        <w:rPr>
          <w:rFonts w:eastAsia="MS PGothic" w:cs="Lucida Grande"/>
          <w:szCs w:val="22"/>
          <w:lang w:val="en-US" w:eastAsia="en-US"/>
        </w:rPr>
        <w:t>, "bu":"</w:t>
      </w:r>
      <w:r w:rsidR="00EA4EA8">
        <w:rPr>
          <w:rFonts w:eastAsia="MS PGothic" w:cs="Lucida Grande"/>
          <w:szCs w:val="22"/>
          <w:lang w:val="en-US" w:eastAsia="en-US"/>
        </w:rPr>
        <w:t>Cel</w:t>
      </w:r>
      <w:r w:rsidR="00EA4EA8" w:rsidRPr="00EA4EA8">
        <w:rPr>
          <w:rFonts w:eastAsia="MS PGothic" w:cs="Lucida Grande"/>
          <w:szCs w:val="22"/>
          <w:lang w:val="en-US" w:eastAsia="en-US"/>
        </w:rPr>
        <w:t>","bver":5,</w:t>
      </w:r>
    </w:p>
    <w:p w14:paraId="52DAA681" w14:textId="34A31A43" w:rsidR="00EA4EA8" w:rsidRPr="00EA4EA8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 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.1},</w:t>
      </w:r>
    </w:p>
    <w:p w14:paraId="29327510" w14:textId="7BA09E56" w:rsidR="00EA4EA8" w:rsidRPr="00EA4EA8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5,"v":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.2},</w:t>
      </w:r>
    </w:p>
    <w:p w14:paraId="3246EF44" w14:textId="547A9AD5" w:rsidR="00EA4EA8" w:rsidRPr="00EA4EA8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4,"v":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</w:t>
      </w:r>
      <w:r>
        <w:rPr>
          <w:rFonts w:eastAsia="MS PGothic" w:cs="Lucida Grande"/>
          <w:szCs w:val="22"/>
          <w:lang w:val="en-US" w:eastAsia="en-US"/>
        </w:rPr>
        <w:t>4</w:t>
      </w: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43743BF7" w14:textId="7F342844" w:rsidR="00EA4EA8" w:rsidRPr="006C0693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]</w:t>
      </w:r>
    </w:p>
    <w:p w14:paraId="57B50FC0" w14:textId="77777777" w:rsidR="00EF7EEB" w:rsidRDefault="00EF7EEB" w:rsidP="00DE121D">
      <w:pPr>
        <w:pStyle w:val="BodyText"/>
      </w:pPr>
    </w:p>
    <w:p w14:paraId="00AA86CB" w14:textId="79A2F7A4" w:rsidR="00DC63BE" w:rsidRPr="00833146" w:rsidRDefault="00EF7EEB" w:rsidP="00DE121D">
      <w:pPr>
        <w:pStyle w:val="BodyText"/>
      </w:pPr>
      <w:r>
        <w:t>R</w:t>
      </w:r>
      <w:r w:rsidR="00DC63BE">
        <w:t>esponse</w:t>
      </w:r>
      <w:r>
        <w:t>:</w:t>
      </w:r>
    </w:p>
    <w:p w14:paraId="07CF4954" w14:textId="7E8C3FE4" w:rsidR="00DC63BE" w:rsidRDefault="00DC63BE" w:rsidP="00DC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0</w:t>
      </w:r>
    </w:p>
    <w:p w14:paraId="6DD788DD" w14:textId="0BC9B6FA" w:rsidR="00DC63BE" w:rsidRPr="00004C5F" w:rsidRDefault="00DC63BE" w:rsidP="0000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lastRenderedPageBreak/>
        <w:t>}</w:t>
      </w:r>
    </w:p>
    <w:p w14:paraId="76F09B9C" w14:textId="77777777" w:rsidR="004F14C3" w:rsidRDefault="004F14C3" w:rsidP="00DE121D">
      <w:pPr>
        <w:pStyle w:val="BodyText"/>
      </w:pPr>
    </w:p>
    <w:p w14:paraId="55B4AE84" w14:textId="56B19D69" w:rsidR="00250B6F" w:rsidRPr="004F14C3" w:rsidRDefault="00250B6F" w:rsidP="00DE121D">
      <w:pPr>
        <w:pStyle w:val="BodyText"/>
      </w:pPr>
      <w:r w:rsidRPr="004F14C3">
        <w:t>The x tag (</w:t>
      </w:r>
      <w:proofErr w:type="spellStart"/>
      <w:r w:rsidRPr="004F14C3">
        <w:t>eX</w:t>
      </w:r>
      <w:r w:rsidR="000A13A9" w:rsidRPr="004F14C3">
        <w:t>c</w:t>
      </w:r>
      <w:r w:rsidRPr="004F14C3">
        <w:t>eption</w:t>
      </w:r>
      <w:proofErr w:type="spellEnd"/>
      <w:r w:rsidRPr="004F14C3">
        <w:t xml:space="preserve">) value of 0 indicates “No error”. A value different than 0 must also be accompanied by an </w:t>
      </w:r>
      <w:proofErr w:type="spellStart"/>
      <w:r w:rsidRPr="004F14C3">
        <w:t>xs</w:t>
      </w:r>
      <w:proofErr w:type="spellEnd"/>
      <w:r w:rsidRPr="004F14C3">
        <w:t xml:space="preserve"> tag that in plain text gives a reason for the error.</w:t>
      </w:r>
    </w:p>
    <w:p w14:paraId="1289ECE2" w14:textId="505159CA" w:rsidR="00B272AA" w:rsidRPr="004F14C3" w:rsidRDefault="00B272AA" w:rsidP="00DE121D">
      <w:pPr>
        <w:pStyle w:val="BodyText"/>
      </w:pPr>
    </w:p>
    <w:p w14:paraId="5BEE835B" w14:textId="71E1A096" w:rsidR="00B272AA" w:rsidRPr="004F14C3" w:rsidRDefault="00B272AA" w:rsidP="00DE121D">
      <w:pPr>
        <w:pStyle w:val="BodyText"/>
      </w:pPr>
      <w:r w:rsidRPr="004F14C3">
        <w:t xml:space="preserve">If the uploaded JSON is incorrectly constructed, then the following example response could be </w:t>
      </w:r>
      <w:r w:rsidR="00DF2192" w:rsidRPr="004F14C3">
        <w:t>generated</w:t>
      </w:r>
      <w:r w:rsidRPr="004F14C3">
        <w:t>.</w:t>
      </w:r>
    </w:p>
    <w:p w14:paraId="7AD8B218" w14:textId="1B6949B1" w:rsidR="00B272AA" w:rsidRDefault="00B272AA" w:rsidP="00DE121D">
      <w:pPr>
        <w:pStyle w:val="BodyText"/>
      </w:pPr>
    </w:p>
    <w:p w14:paraId="02FF6381" w14:textId="64978A9D" w:rsidR="00B272AA" w:rsidRDefault="00B272AA" w:rsidP="00B2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2,</w:t>
      </w:r>
    </w:p>
    <w:p w14:paraId="35B339A4" w14:textId="6E16FE61" w:rsidR="00B272AA" w:rsidRDefault="00B272AA" w:rsidP="00B2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“</w:t>
      </w:r>
      <w:proofErr w:type="spellStart"/>
      <w:r>
        <w:rPr>
          <w:rFonts w:eastAsia="MS PGothic" w:cs="Lucida Grande"/>
          <w:szCs w:val="22"/>
          <w:lang w:val="en-US" w:eastAsia="en-US"/>
        </w:rPr>
        <w:t>xs</w:t>
      </w:r>
      <w:proofErr w:type="spellEnd"/>
      <w:r>
        <w:rPr>
          <w:rFonts w:eastAsia="MS PGothic" w:cs="Lucida Grande"/>
          <w:szCs w:val="22"/>
          <w:lang w:val="en-US" w:eastAsia="en-US"/>
        </w:rPr>
        <w:t>”: “JSON Parse error”</w:t>
      </w:r>
    </w:p>
    <w:p w14:paraId="1A98F0A8" w14:textId="77777777" w:rsidR="00B272AA" w:rsidRPr="00004C5F" w:rsidRDefault="00B272AA" w:rsidP="00B2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313CC286" w14:textId="7605E27D" w:rsidR="00B272AA" w:rsidRDefault="00B272AA" w:rsidP="00DE121D">
      <w:pPr>
        <w:pStyle w:val="BodyText"/>
      </w:pPr>
    </w:p>
    <w:p w14:paraId="4B13E34C" w14:textId="2ADA6AF1" w:rsidR="00D2722F" w:rsidRPr="00FE2743" w:rsidRDefault="00D2722F" w:rsidP="00D2722F">
      <w:pPr>
        <w:pStyle w:val="Heading1"/>
        <w:rPr>
          <w:lang w:val="en-US"/>
        </w:rPr>
      </w:pPr>
      <w:r>
        <w:rPr>
          <w:lang w:val="en-US"/>
        </w:rPr>
        <w:t>3.5</w:t>
      </w:r>
      <w:r w:rsidRPr="00833146">
        <w:rPr>
          <w:lang w:val="en-US"/>
        </w:rPr>
        <w:t xml:space="preserve">. </w:t>
      </w:r>
      <w:r>
        <w:rPr>
          <w:lang w:val="en-US"/>
        </w:rPr>
        <w:t xml:space="preserve">Sensor data </w:t>
      </w:r>
      <w:r w:rsidRPr="00FE2743">
        <w:rPr>
          <w:lang w:val="en-US"/>
        </w:rPr>
        <w:t>Retrieve</w:t>
      </w:r>
    </w:p>
    <w:p w14:paraId="184577E5" w14:textId="1F0C0A57" w:rsidR="00F07F19" w:rsidRPr="00F07F19" w:rsidRDefault="00F07F19" w:rsidP="00F07F19">
      <w:pPr>
        <w:pStyle w:val="BodyText"/>
      </w:pPr>
      <w:r w:rsidRPr="00F07F19">
        <w:t>This function fetches data for</w:t>
      </w:r>
      <w:r>
        <w:t xml:space="preserve"> a specific service belonging to a specific system. The output is SenML.</w:t>
      </w:r>
    </w:p>
    <w:p w14:paraId="5ACED024" w14:textId="77777777" w:rsidR="00D2722F" w:rsidRDefault="00D2722F" w:rsidP="00DE121D">
      <w:pPr>
        <w:pStyle w:val="BodyText"/>
      </w:pPr>
    </w:p>
    <w:p w14:paraId="79005A5D" w14:textId="77777777" w:rsidR="00105116" w:rsidRPr="002C447C" w:rsidRDefault="00105116" w:rsidP="006C0693">
      <w:pPr>
        <w:pStyle w:val="Heading1"/>
        <w:ind w:left="0" w:firstLine="0"/>
        <w:rPr>
          <w:lang w:val="en-US"/>
        </w:rPr>
      </w:pPr>
      <w:bookmarkStart w:id="3" w:name="_Toc354828814"/>
      <w:bookmarkStart w:id="4" w:name="_Toc377455184"/>
      <w:r w:rsidRPr="002C447C">
        <w:rPr>
          <w:lang w:val="en-US"/>
        </w:rPr>
        <w:t>Revision history</w:t>
      </w:r>
      <w:bookmarkEnd w:id="3"/>
      <w:bookmarkEnd w:id="4"/>
    </w:p>
    <w:p w14:paraId="1D9799F9" w14:textId="77777777" w:rsidR="00105116" w:rsidRPr="002C447C" w:rsidRDefault="00105116" w:rsidP="00C33CC2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748"/>
        <w:gridCol w:w="1009"/>
        <w:gridCol w:w="3099"/>
        <w:gridCol w:w="2251"/>
      </w:tblGrid>
      <w:tr w:rsidR="00105116" w:rsidRPr="006C0693" w14:paraId="16041981" w14:textId="77777777" w:rsidTr="00500073">
        <w:tc>
          <w:tcPr>
            <w:tcW w:w="668" w:type="dxa"/>
            <w:shd w:val="clear" w:color="auto" w:fill="BFBFBF" w:themeFill="background1" w:themeFillShade="BF"/>
          </w:tcPr>
          <w:p w14:paraId="5BFAA66B" w14:textId="77777777" w:rsidR="00105116" w:rsidRPr="00C8607D" w:rsidRDefault="00105116" w:rsidP="00DE121D">
            <w:pPr>
              <w:pStyle w:val="BodyText"/>
            </w:pPr>
            <w:r w:rsidRPr="00C8607D"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39CF4338" w14:textId="77777777" w:rsidR="00105116" w:rsidRPr="00C8607D" w:rsidRDefault="00105116" w:rsidP="00DE121D">
            <w:pPr>
              <w:pStyle w:val="BodyText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5F5287D8" w14:textId="77777777" w:rsidR="00105116" w:rsidRPr="00C8607D" w:rsidRDefault="00105116" w:rsidP="00DE121D">
            <w:pPr>
              <w:pStyle w:val="BodyText"/>
            </w:pPr>
            <w:r w:rsidRPr="00C8607D"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14:paraId="7C3254C3" w14:textId="77777777" w:rsidR="00105116" w:rsidRPr="00C8607D" w:rsidRDefault="00105116" w:rsidP="00DE121D">
            <w:pPr>
              <w:pStyle w:val="BodyText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14:paraId="31EAC13D" w14:textId="77777777" w:rsidR="00105116" w:rsidRPr="00C8607D" w:rsidRDefault="00105116" w:rsidP="00DE121D">
            <w:pPr>
              <w:pStyle w:val="BodyText"/>
            </w:pPr>
            <w:r w:rsidRPr="00C8607D">
              <w:t>Author</w:t>
            </w:r>
          </w:p>
        </w:tc>
      </w:tr>
      <w:tr w:rsidR="001173EC" w:rsidRPr="00C8607D" w14:paraId="118D8808" w14:textId="77777777" w:rsidTr="00500073">
        <w:tc>
          <w:tcPr>
            <w:tcW w:w="668" w:type="dxa"/>
          </w:tcPr>
          <w:p w14:paraId="36532342" w14:textId="77777777" w:rsidR="001173EC" w:rsidRDefault="0086295B" w:rsidP="00DE121D">
            <w:pPr>
              <w:pStyle w:val="BodyText"/>
            </w:pPr>
            <w:r>
              <w:t>1</w:t>
            </w:r>
          </w:p>
        </w:tc>
        <w:tc>
          <w:tcPr>
            <w:tcW w:w="1786" w:type="dxa"/>
          </w:tcPr>
          <w:p w14:paraId="2E7C7A10" w14:textId="77777777" w:rsidR="001173EC" w:rsidRDefault="00423547" w:rsidP="00DE121D">
            <w:pPr>
              <w:pStyle w:val="BodyText"/>
              <w:rPr>
                <w:lang w:val="pt-PT"/>
              </w:rPr>
            </w:pPr>
            <w:r>
              <w:t>2018-09</w:t>
            </w:r>
            <w:r w:rsidR="001173EC" w:rsidRPr="00423547">
              <w:t>-</w:t>
            </w:r>
            <w:r>
              <w:t>19</w:t>
            </w:r>
          </w:p>
        </w:tc>
        <w:tc>
          <w:tcPr>
            <w:tcW w:w="913" w:type="dxa"/>
          </w:tcPr>
          <w:p w14:paraId="78637E8B" w14:textId="77777777" w:rsidR="001173EC" w:rsidRDefault="004A6971" w:rsidP="00DE121D">
            <w:pPr>
              <w:pStyle w:val="BodyText"/>
            </w:pPr>
            <w:r>
              <w:t>G4.0</w:t>
            </w:r>
          </w:p>
        </w:tc>
        <w:tc>
          <w:tcPr>
            <w:tcW w:w="3104" w:type="dxa"/>
          </w:tcPr>
          <w:p w14:paraId="1BFA8652" w14:textId="77777777" w:rsidR="001173EC" w:rsidRDefault="0086295B" w:rsidP="00DE121D">
            <w:pPr>
              <w:pStyle w:val="BodyText"/>
            </w:pPr>
            <w:r>
              <w:t>Initial</w:t>
            </w:r>
          </w:p>
        </w:tc>
        <w:tc>
          <w:tcPr>
            <w:tcW w:w="2300" w:type="dxa"/>
          </w:tcPr>
          <w:p w14:paraId="74FFB9F3" w14:textId="77777777" w:rsidR="001173EC" w:rsidRDefault="00423547" w:rsidP="00DE121D">
            <w:pPr>
              <w:pStyle w:val="BodyText"/>
              <w:rPr>
                <w:lang w:val="pt-PT"/>
              </w:rPr>
            </w:pPr>
            <w:r w:rsidRPr="00423547">
              <w:t>Jens Eliasson</w:t>
            </w:r>
          </w:p>
        </w:tc>
      </w:tr>
      <w:tr w:rsidR="0086295B" w:rsidRPr="00C8607D" w14:paraId="6E28C121" w14:textId="77777777" w:rsidTr="00500073">
        <w:tc>
          <w:tcPr>
            <w:tcW w:w="668" w:type="dxa"/>
          </w:tcPr>
          <w:p w14:paraId="7DA84BFB" w14:textId="0D9D373A" w:rsidR="0086295B" w:rsidRDefault="002661F9" w:rsidP="00DE121D">
            <w:pPr>
              <w:pStyle w:val="BodyText"/>
            </w:pPr>
            <w:r>
              <w:t>2</w:t>
            </w:r>
          </w:p>
        </w:tc>
        <w:tc>
          <w:tcPr>
            <w:tcW w:w="1786" w:type="dxa"/>
          </w:tcPr>
          <w:p w14:paraId="3C77DB6A" w14:textId="51DFE72A" w:rsidR="0086295B" w:rsidRDefault="002661F9" w:rsidP="00DE121D">
            <w:pPr>
              <w:pStyle w:val="BodyText"/>
              <w:rPr>
                <w:lang w:val="pt-PT"/>
              </w:rPr>
            </w:pPr>
            <w:r w:rsidRPr="002661F9">
              <w:t>2018-10-30</w:t>
            </w:r>
          </w:p>
        </w:tc>
        <w:tc>
          <w:tcPr>
            <w:tcW w:w="913" w:type="dxa"/>
          </w:tcPr>
          <w:p w14:paraId="5D293577" w14:textId="2D44C9AA" w:rsidR="0086295B" w:rsidRDefault="002661F9" w:rsidP="00DE121D">
            <w:pPr>
              <w:pStyle w:val="BodyText"/>
            </w:pPr>
            <w:r>
              <w:t>G4.0</w:t>
            </w:r>
          </w:p>
        </w:tc>
        <w:tc>
          <w:tcPr>
            <w:tcW w:w="3104" w:type="dxa"/>
          </w:tcPr>
          <w:p w14:paraId="10F50CC5" w14:textId="6460371C" w:rsidR="0086295B" w:rsidRDefault="002661F9" w:rsidP="00DE121D">
            <w:pPr>
              <w:pStyle w:val="BodyText"/>
            </w:pPr>
            <w:r>
              <w:t>Text update</w:t>
            </w:r>
          </w:p>
        </w:tc>
        <w:tc>
          <w:tcPr>
            <w:tcW w:w="2300" w:type="dxa"/>
          </w:tcPr>
          <w:p w14:paraId="23F7A2AE" w14:textId="10AD416A" w:rsidR="0086295B" w:rsidRDefault="002661F9" w:rsidP="00DE121D">
            <w:pPr>
              <w:pStyle w:val="BodyText"/>
              <w:rPr>
                <w:lang w:val="pt-PT"/>
              </w:rPr>
            </w:pPr>
            <w:r w:rsidRPr="00423547">
              <w:t>Jens Eliasson</w:t>
            </w:r>
          </w:p>
        </w:tc>
      </w:tr>
      <w:tr w:rsidR="002661F9" w:rsidRPr="00C8607D" w14:paraId="5BD4CBD9" w14:textId="77777777" w:rsidTr="00500073">
        <w:tc>
          <w:tcPr>
            <w:tcW w:w="668" w:type="dxa"/>
          </w:tcPr>
          <w:p w14:paraId="6CBBA3AF" w14:textId="76DC8269" w:rsidR="002661F9" w:rsidRDefault="00AD18F8" w:rsidP="00DE121D">
            <w:pPr>
              <w:pStyle w:val="BodyText"/>
            </w:pPr>
            <w:r>
              <w:t>3</w:t>
            </w:r>
          </w:p>
        </w:tc>
        <w:tc>
          <w:tcPr>
            <w:tcW w:w="1786" w:type="dxa"/>
          </w:tcPr>
          <w:p w14:paraId="758371BF" w14:textId="0E978D80" w:rsidR="002661F9" w:rsidRPr="00AD18F8" w:rsidRDefault="00AD18F8" w:rsidP="00DE121D">
            <w:pPr>
              <w:pStyle w:val="BodyText"/>
            </w:pPr>
            <w:r w:rsidRPr="00AD18F8">
              <w:t>2019-03-15</w:t>
            </w:r>
          </w:p>
        </w:tc>
        <w:tc>
          <w:tcPr>
            <w:tcW w:w="913" w:type="dxa"/>
          </w:tcPr>
          <w:p w14:paraId="4EAFB248" w14:textId="1BB6AC76" w:rsidR="002661F9" w:rsidRDefault="00AD18F8" w:rsidP="00DE121D">
            <w:pPr>
              <w:pStyle w:val="BodyText"/>
            </w:pPr>
            <w:r>
              <w:t>G4.0</w:t>
            </w:r>
          </w:p>
        </w:tc>
        <w:tc>
          <w:tcPr>
            <w:tcW w:w="3104" w:type="dxa"/>
          </w:tcPr>
          <w:p w14:paraId="455764C6" w14:textId="39E4DB0D" w:rsidR="002661F9" w:rsidRDefault="00AD18F8" w:rsidP="00DE121D">
            <w:pPr>
              <w:pStyle w:val="BodyText"/>
            </w:pPr>
            <w:r>
              <w:t>Minor text improvements</w:t>
            </w:r>
          </w:p>
        </w:tc>
        <w:tc>
          <w:tcPr>
            <w:tcW w:w="2300" w:type="dxa"/>
          </w:tcPr>
          <w:p w14:paraId="44C1D9FE" w14:textId="2113C474" w:rsidR="002661F9" w:rsidRPr="00AD18F8" w:rsidRDefault="00AD18F8" w:rsidP="00DE121D">
            <w:pPr>
              <w:pStyle w:val="BodyText"/>
            </w:pPr>
            <w:r w:rsidRPr="00AD18F8">
              <w:t>Jens Eliasson</w:t>
            </w:r>
          </w:p>
        </w:tc>
        <w:bookmarkStart w:id="7" w:name="_GoBack"/>
        <w:bookmarkEnd w:id="7"/>
      </w:tr>
      <w:tr w:rsidR="00AD18F8" w:rsidRPr="00C8607D" w14:paraId="0B0DF4A7" w14:textId="77777777" w:rsidTr="00500073">
        <w:tc>
          <w:tcPr>
            <w:tcW w:w="668" w:type="dxa"/>
          </w:tcPr>
          <w:p w14:paraId="6506D71E" w14:textId="24187B70" w:rsidR="00AD18F8" w:rsidRDefault="00EA4EA8" w:rsidP="00DE121D">
            <w:pPr>
              <w:pStyle w:val="BodyText"/>
            </w:pPr>
            <w:r>
              <w:t>4</w:t>
            </w:r>
          </w:p>
        </w:tc>
        <w:tc>
          <w:tcPr>
            <w:tcW w:w="1786" w:type="dxa"/>
          </w:tcPr>
          <w:p w14:paraId="52778AD1" w14:textId="145DB9C5" w:rsidR="00AD18F8" w:rsidRPr="00AD18F8" w:rsidRDefault="00EA4EA8" w:rsidP="00DE121D">
            <w:pPr>
              <w:pStyle w:val="BodyText"/>
            </w:pPr>
            <w:r>
              <w:t>2019-03-20</w:t>
            </w:r>
          </w:p>
        </w:tc>
        <w:tc>
          <w:tcPr>
            <w:tcW w:w="913" w:type="dxa"/>
          </w:tcPr>
          <w:p w14:paraId="4F154380" w14:textId="3F47AF6C" w:rsidR="00AD18F8" w:rsidRDefault="00EA4EA8" w:rsidP="00DE121D">
            <w:pPr>
              <w:pStyle w:val="BodyText"/>
            </w:pPr>
            <w:r>
              <w:t>G4.0</w:t>
            </w:r>
          </w:p>
        </w:tc>
        <w:tc>
          <w:tcPr>
            <w:tcW w:w="3104" w:type="dxa"/>
          </w:tcPr>
          <w:p w14:paraId="7DCB5B97" w14:textId="6F6DD404" w:rsidR="00AD18F8" w:rsidRDefault="00EA4EA8" w:rsidP="00DE121D">
            <w:pPr>
              <w:pStyle w:val="BodyText"/>
            </w:pPr>
            <w:r>
              <w:t>Switched to RFC8428</w:t>
            </w:r>
          </w:p>
        </w:tc>
        <w:tc>
          <w:tcPr>
            <w:tcW w:w="2300" w:type="dxa"/>
          </w:tcPr>
          <w:p w14:paraId="7D85A4BD" w14:textId="37F53EF3" w:rsidR="00AD18F8" w:rsidRPr="00AD18F8" w:rsidRDefault="00EA4EA8" w:rsidP="00DE121D">
            <w:pPr>
              <w:pStyle w:val="BodyText"/>
            </w:pPr>
            <w:r>
              <w:t>Jens Eliasson</w:t>
            </w:r>
          </w:p>
        </w:tc>
      </w:tr>
      <w:tr w:rsidR="00EA4EA8" w:rsidRPr="005E744E" w14:paraId="584682E5" w14:textId="77777777" w:rsidTr="00500073">
        <w:tc>
          <w:tcPr>
            <w:tcW w:w="668" w:type="dxa"/>
          </w:tcPr>
          <w:p w14:paraId="0728F5D0" w14:textId="5CB184F6" w:rsidR="00EA4EA8" w:rsidRDefault="005E744E" w:rsidP="00DE121D">
            <w:pPr>
              <w:pStyle w:val="BodyText"/>
            </w:pPr>
            <w:r>
              <w:t>5</w:t>
            </w:r>
          </w:p>
        </w:tc>
        <w:tc>
          <w:tcPr>
            <w:tcW w:w="1786" w:type="dxa"/>
          </w:tcPr>
          <w:p w14:paraId="496AF252" w14:textId="7675F9F8" w:rsidR="00EA4EA8" w:rsidRPr="00AD18F8" w:rsidRDefault="005E744E" w:rsidP="00DE121D">
            <w:pPr>
              <w:pStyle w:val="BodyText"/>
            </w:pPr>
            <w:r>
              <w:t>2019-07-02</w:t>
            </w:r>
          </w:p>
        </w:tc>
        <w:tc>
          <w:tcPr>
            <w:tcW w:w="913" w:type="dxa"/>
          </w:tcPr>
          <w:p w14:paraId="26DF11C0" w14:textId="687A07D4" w:rsidR="00EA4EA8" w:rsidRDefault="005E744E" w:rsidP="00DE121D">
            <w:pPr>
              <w:pStyle w:val="BodyText"/>
            </w:pPr>
            <w:r>
              <w:t>G4.0</w:t>
            </w:r>
          </w:p>
        </w:tc>
        <w:tc>
          <w:tcPr>
            <w:tcW w:w="3104" w:type="dxa"/>
          </w:tcPr>
          <w:p w14:paraId="56B8C40C" w14:textId="23469EDF" w:rsidR="00EA4EA8" w:rsidRDefault="005E744E" w:rsidP="00DE121D">
            <w:pPr>
              <w:pStyle w:val="BodyText"/>
            </w:pPr>
            <w:r>
              <w:t xml:space="preserve">Updated path with </w:t>
            </w:r>
            <w:proofErr w:type="spellStart"/>
            <w:r>
              <w:t>systemName</w:t>
            </w:r>
            <w:proofErr w:type="spellEnd"/>
            <w:r>
              <w:t>/</w:t>
            </w:r>
            <w:proofErr w:type="spellStart"/>
            <w:r>
              <w:t>serviceName</w:t>
            </w:r>
            <w:proofErr w:type="spellEnd"/>
          </w:p>
        </w:tc>
        <w:tc>
          <w:tcPr>
            <w:tcW w:w="2300" w:type="dxa"/>
          </w:tcPr>
          <w:p w14:paraId="0945DD46" w14:textId="4D27601A" w:rsidR="00EA4EA8" w:rsidRPr="00AD18F8" w:rsidRDefault="005E744E" w:rsidP="00DE121D">
            <w:pPr>
              <w:pStyle w:val="BodyText"/>
            </w:pPr>
            <w:r>
              <w:t>Jens Eliasson</w:t>
            </w:r>
          </w:p>
        </w:tc>
      </w:tr>
      <w:tr w:rsidR="005E744E" w:rsidRPr="005E744E" w14:paraId="660EB137" w14:textId="77777777" w:rsidTr="00500073">
        <w:tc>
          <w:tcPr>
            <w:tcW w:w="668" w:type="dxa"/>
          </w:tcPr>
          <w:p w14:paraId="5841E6FF" w14:textId="3C4F53B6" w:rsidR="005E744E" w:rsidRDefault="00FE7284" w:rsidP="00DE121D">
            <w:pPr>
              <w:pStyle w:val="BodyText"/>
            </w:pPr>
            <w:r>
              <w:t>6</w:t>
            </w:r>
          </w:p>
        </w:tc>
        <w:tc>
          <w:tcPr>
            <w:tcW w:w="1786" w:type="dxa"/>
          </w:tcPr>
          <w:p w14:paraId="7347B7C3" w14:textId="2F2BF1B3" w:rsidR="005E744E" w:rsidRPr="00AD18F8" w:rsidRDefault="00FE7284" w:rsidP="00DE121D">
            <w:pPr>
              <w:pStyle w:val="BodyText"/>
            </w:pPr>
            <w:r>
              <w:t>2020-01-25</w:t>
            </w:r>
          </w:p>
        </w:tc>
        <w:tc>
          <w:tcPr>
            <w:tcW w:w="913" w:type="dxa"/>
          </w:tcPr>
          <w:p w14:paraId="2161A462" w14:textId="3C842312" w:rsidR="005E744E" w:rsidRDefault="00FE7284" w:rsidP="00DE121D">
            <w:pPr>
              <w:pStyle w:val="BodyText"/>
            </w:pPr>
            <w:r>
              <w:t>G4.1.3</w:t>
            </w:r>
          </w:p>
        </w:tc>
        <w:tc>
          <w:tcPr>
            <w:tcW w:w="3104" w:type="dxa"/>
          </w:tcPr>
          <w:p w14:paraId="39EC16D9" w14:textId="2B5147DA" w:rsidR="005E744E" w:rsidRDefault="00FE7284" w:rsidP="00DE121D">
            <w:pPr>
              <w:pStyle w:val="BodyText"/>
            </w:pPr>
            <w:r>
              <w:t>Removed text about files</w:t>
            </w:r>
          </w:p>
        </w:tc>
        <w:tc>
          <w:tcPr>
            <w:tcW w:w="2300" w:type="dxa"/>
          </w:tcPr>
          <w:p w14:paraId="3135551B" w14:textId="68AE551B" w:rsidR="005E744E" w:rsidRPr="00AD18F8" w:rsidRDefault="00FE7284" w:rsidP="00DE121D">
            <w:pPr>
              <w:pStyle w:val="BodyText"/>
            </w:pPr>
            <w:r>
              <w:t>Jens Eliasson</w:t>
            </w:r>
          </w:p>
        </w:tc>
      </w:tr>
      <w:tr w:rsidR="00FE7284" w:rsidRPr="005E744E" w14:paraId="0711434B" w14:textId="77777777" w:rsidTr="00500073">
        <w:tc>
          <w:tcPr>
            <w:tcW w:w="668" w:type="dxa"/>
          </w:tcPr>
          <w:p w14:paraId="11ED6B26" w14:textId="77777777" w:rsidR="00FE7284" w:rsidRDefault="00FE7284" w:rsidP="00DE121D">
            <w:pPr>
              <w:pStyle w:val="BodyText"/>
            </w:pPr>
          </w:p>
        </w:tc>
        <w:tc>
          <w:tcPr>
            <w:tcW w:w="1786" w:type="dxa"/>
          </w:tcPr>
          <w:p w14:paraId="5C3454B0" w14:textId="77777777" w:rsidR="00FE7284" w:rsidRPr="00AD18F8" w:rsidRDefault="00FE7284" w:rsidP="00DE121D">
            <w:pPr>
              <w:pStyle w:val="BodyText"/>
            </w:pPr>
          </w:p>
        </w:tc>
        <w:tc>
          <w:tcPr>
            <w:tcW w:w="913" w:type="dxa"/>
          </w:tcPr>
          <w:p w14:paraId="5EA1D381" w14:textId="77777777" w:rsidR="00FE7284" w:rsidRDefault="00FE7284" w:rsidP="00DE121D">
            <w:pPr>
              <w:pStyle w:val="BodyText"/>
            </w:pPr>
          </w:p>
        </w:tc>
        <w:tc>
          <w:tcPr>
            <w:tcW w:w="3104" w:type="dxa"/>
          </w:tcPr>
          <w:p w14:paraId="013BE777" w14:textId="77777777" w:rsidR="00FE7284" w:rsidRDefault="00FE7284" w:rsidP="00DE121D">
            <w:pPr>
              <w:pStyle w:val="BodyText"/>
            </w:pPr>
          </w:p>
        </w:tc>
        <w:tc>
          <w:tcPr>
            <w:tcW w:w="2300" w:type="dxa"/>
          </w:tcPr>
          <w:p w14:paraId="722B6D69" w14:textId="77777777" w:rsidR="00FE7284" w:rsidRPr="00AD18F8" w:rsidRDefault="00FE7284" w:rsidP="00DE121D">
            <w:pPr>
              <w:pStyle w:val="BodyText"/>
            </w:pPr>
          </w:p>
        </w:tc>
      </w:tr>
    </w:tbl>
    <w:p w14:paraId="2C85F99D" w14:textId="77777777" w:rsidR="00105116" w:rsidRPr="00C8607D" w:rsidRDefault="00105116" w:rsidP="00DE121D">
      <w:pPr>
        <w:pStyle w:val="BodyText"/>
      </w:pPr>
    </w:p>
    <w:p w14:paraId="2AC5C1CC" w14:textId="77777777" w:rsidR="00105116" w:rsidRPr="00C8607D" w:rsidRDefault="00105116" w:rsidP="00C33CC2">
      <w:pPr>
        <w:pStyle w:val="Heading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14:paraId="210EB43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7FA866B4" w14:textId="77777777" w:rsidR="00105116" w:rsidRPr="00C8607D" w:rsidRDefault="00105116" w:rsidP="00DE121D">
            <w:pPr>
              <w:pStyle w:val="BodyText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A78FF0C" w14:textId="77777777" w:rsidR="00105116" w:rsidRPr="00C8607D" w:rsidRDefault="00105116" w:rsidP="00DE121D">
            <w:pPr>
              <w:pStyle w:val="BodyText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EDD72B6" w14:textId="77777777" w:rsidR="00105116" w:rsidRPr="00C8607D" w:rsidRDefault="00105116" w:rsidP="00DE121D">
            <w:pPr>
              <w:pStyle w:val="BodyText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608673A0" w14:textId="77777777" w:rsidR="00105116" w:rsidRPr="00C8607D" w:rsidRDefault="00105116" w:rsidP="00DE121D">
            <w:pPr>
              <w:pStyle w:val="BodyText"/>
            </w:pPr>
            <w:r w:rsidRPr="00C8607D">
              <w:t>Approved by</w:t>
            </w:r>
          </w:p>
        </w:tc>
      </w:tr>
      <w:tr w:rsidR="00105116" w:rsidRPr="00C8607D" w14:paraId="0B2EE326" w14:textId="77777777" w:rsidTr="002B76DA">
        <w:tc>
          <w:tcPr>
            <w:tcW w:w="674" w:type="dxa"/>
          </w:tcPr>
          <w:p w14:paraId="4C247BD2" w14:textId="77777777" w:rsidR="00105116" w:rsidRPr="00C8607D" w:rsidRDefault="00105116" w:rsidP="00DE121D">
            <w:pPr>
              <w:pStyle w:val="BodyText"/>
            </w:pPr>
            <w:r w:rsidRPr="00C8607D">
              <w:t>1</w:t>
            </w:r>
          </w:p>
        </w:tc>
        <w:tc>
          <w:tcPr>
            <w:tcW w:w="1843" w:type="dxa"/>
          </w:tcPr>
          <w:p w14:paraId="2EAEF8F6" w14:textId="77777777" w:rsidR="00105116" w:rsidRPr="00C8607D" w:rsidRDefault="00105116" w:rsidP="00DE121D">
            <w:pPr>
              <w:pStyle w:val="BodyText"/>
            </w:pPr>
          </w:p>
        </w:tc>
        <w:tc>
          <w:tcPr>
            <w:tcW w:w="914" w:type="dxa"/>
          </w:tcPr>
          <w:p w14:paraId="0991CEC3" w14:textId="77777777" w:rsidR="00105116" w:rsidRPr="00C8607D" w:rsidRDefault="00105116" w:rsidP="00DE121D">
            <w:pPr>
              <w:pStyle w:val="BodyText"/>
            </w:pPr>
          </w:p>
        </w:tc>
        <w:tc>
          <w:tcPr>
            <w:tcW w:w="2368" w:type="dxa"/>
          </w:tcPr>
          <w:p w14:paraId="39B5B6B4" w14:textId="77777777" w:rsidR="00105116" w:rsidRPr="00C8607D" w:rsidRDefault="00105116" w:rsidP="00DE121D">
            <w:pPr>
              <w:pStyle w:val="BodyText"/>
            </w:pPr>
          </w:p>
        </w:tc>
      </w:tr>
      <w:tr w:rsidR="00105116" w:rsidRPr="00C8607D" w14:paraId="76F97A36" w14:textId="77777777" w:rsidTr="002B76DA">
        <w:tc>
          <w:tcPr>
            <w:tcW w:w="674" w:type="dxa"/>
          </w:tcPr>
          <w:p w14:paraId="20CCCE6C" w14:textId="77777777" w:rsidR="00105116" w:rsidRPr="00C8607D" w:rsidRDefault="00105116" w:rsidP="00DE121D">
            <w:pPr>
              <w:pStyle w:val="BodyText"/>
            </w:pPr>
            <w:r w:rsidRPr="00C8607D">
              <w:t>2</w:t>
            </w:r>
          </w:p>
        </w:tc>
        <w:tc>
          <w:tcPr>
            <w:tcW w:w="1843" w:type="dxa"/>
          </w:tcPr>
          <w:p w14:paraId="6C17BFC0" w14:textId="77777777" w:rsidR="00105116" w:rsidRPr="00C8607D" w:rsidRDefault="00105116" w:rsidP="00DE121D">
            <w:pPr>
              <w:pStyle w:val="BodyText"/>
            </w:pPr>
          </w:p>
        </w:tc>
        <w:tc>
          <w:tcPr>
            <w:tcW w:w="914" w:type="dxa"/>
          </w:tcPr>
          <w:p w14:paraId="662423A1" w14:textId="77777777" w:rsidR="00105116" w:rsidRPr="00C8607D" w:rsidRDefault="00105116" w:rsidP="00DE121D">
            <w:pPr>
              <w:pStyle w:val="BodyText"/>
            </w:pPr>
          </w:p>
        </w:tc>
        <w:tc>
          <w:tcPr>
            <w:tcW w:w="2368" w:type="dxa"/>
          </w:tcPr>
          <w:p w14:paraId="1377D37F" w14:textId="77777777" w:rsidR="00105116" w:rsidRPr="00C8607D" w:rsidRDefault="00105116" w:rsidP="00DE121D">
            <w:pPr>
              <w:pStyle w:val="BodyText"/>
            </w:pPr>
          </w:p>
        </w:tc>
      </w:tr>
    </w:tbl>
    <w:p w14:paraId="5BD269F8" w14:textId="77777777" w:rsidR="00080E87" w:rsidRPr="002C447C" w:rsidRDefault="00080E87" w:rsidP="00DE121D">
      <w:pPr>
        <w:pStyle w:val="BodyText"/>
      </w:pPr>
      <w:r w:rsidRPr="002C447C">
        <w:tab/>
      </w:r>
      <w:r w:rsidRPr="002C447C">
        <w:tab/>
      </w:r>
    </w:p>
    <w:p w14:paraId="32382EC7" w14:textId="77777777" w:rsidR="00081ECA" w:rsidRPr="002C447C" w:rsidRDefault="002C447C" w:rsidP="00DE121D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049B4" w14:textId="77777777" w:rsidR="00864148" w:rsidRDefault="00864148" w:rsidP="00252D9B">
      <w:r>
        <w:separator/>
      </w:r>
    </w:p>
  </w:endnote>
  <w:endnote w:type="continuationSeparator" w:id="0">
    <w:p w14:paraId="52C39BFF" w14:textId="77777777" w:rsidR="00864148" w:rsidRDefault="00864148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2DB25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DD1F321" wp14:editId="2A69390B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30581B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35B0B869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79F5B40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77C8E8E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F3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" filled="f" stroked="f">
              <v:textbox inset="0,0,0,0">
                <w:txbxContent>
                  <w:p w14:paraId="0C30581B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35B0B869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79F5B40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177C8E8E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1BE1ECF" wp14:editId="15B0AD7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03BE0465" w14:textId="77777777" w:rsidR="002B76DA" w:rsidRDefault="002B76DA">
    <w:pPr>
      <w:pStyle w:val="Footer"/>
    </w:pPr>
  </w:p>
  <w:p w14:paraId="2BBB442D" w14:textId="77777777" w:rsidR="002B76DA" w:rsidRDefault="002B76DA">
    <w:pPr>
      <w:pStyle w:val="Footer"/>
    </w:pPr>
  </w:p>
  <w:p w14:paraId="4A332FA4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A6B0B" wp14:editId="62E9582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64EED4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32B2B2F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1A2480B2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569DF3F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FA6B0B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" filled="f" stroked="f">
              <v:textbox inset="0,0,0,0">
                <w:txbxContent>
                  <w:p w14:paraId="5864EED4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32B2B2F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1A2480B2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569DF3F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CE834ED" wp14:editId="634330A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AB63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F4A672" wp14:editId="74A25D65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FF2675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E72F9D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BE8AFA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8A7C388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4A67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6K+0wIAAOg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+36K+0wIAAOg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03FF2675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E72F9DE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BE8AFA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8A7C388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3E5E0CF" wp14:editId="74EE151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C1F9E" w14:textId="77777777" w:rsidR="00864148" w:rsidRDefault="00864148" w:rsidP="00252D9B">
      <w:r>
        <w:separator/>
      </w:r>
    </w:p>
  </w:footnote>
  <w:footnote w:type="continuationSeparator" w:id="0">
    <w:p w14:paraId="0161DD6A" w14:textId="77777777" w:rsidR="00864148" w:rsidRDefault="00864148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CDC7E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1CDA2B66" wp14:editId="78BFB6BA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561876CA" w14:textId="77777777" w:rsidTr="003C4685">
      <w:tc>
        <w:tcPr>
          <w:tcW w:w="5093" w:type="dxa"/>
        </w:tcPr>
        <w:p w14:paraId="0443739E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2AB71D76" w14:textId="77777777" w:rsidR="002B76DA" w:rsidRPr="002C447C" w:rsidRDefault="00864148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>Arrowhead</w:t>
              </w:r>
              <w:proofErr w:type="spellEnd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proofErr w:type="spellStart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>Historian</w:t>
              </w:r>
              <w:proofErr w:type="spellEnd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DF20006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7F7BCF2" w14:textId="77777777"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14:paraId="174F1267" w14:textId="77777777" w:rsidTr="003C4685">
      <w:tc>
        <w:tcPr>
          <w:tcW w:w="5093" w:type="dxa"/>
        </w:tcPr>
        <w:p w14:paraId="03920C49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EE0B63" w14:textId="325D7448" w:rsidR="002B76DA" w:rsidRPr="00C76DE5" w:rsidRDefault="003F3A6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E2743">
            <w:rPr>
              <w:rFonts w:asciiTheme="majorHAnsi" w:hAnsiTheme="majorHAnsi"/>
              <w:noProof/>
              <w:sz w:val="18"/>
              <w:szCs w:val="18"/>
            </w:rPr>
            <w:t>2020-01-25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B3797A8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EC1AE78" w14:textId="77777777"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14:paraId="3F875D11" w14:textId="77777777" w:rsidTr="003C4685">
      <w:tc>
        <w:tcPr>
          <w:tcW w:w="5093" w:type="dxa"/>
        </w:tcPr>
        <w:p w14:paraId="4F81C6F8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40BAF1DC" w14:textId="77777777" w:rsidR="002B76DA" w:rsidRPr="00744D30" w:rsidRDefault="00833146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of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5EDD4FA0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B448AA2" w14:textId="77777777" w:rsidR="002B76DA" w:rsidRPr="00051C46" w:rsidRDefault="0042567A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5B1C6540" w14:textId="77777777" w:rsidTr="003C4685">
      <w:tc>
        <w:tcPr>
          <w:tcW w:w="5093" w:type="dxa"/>
        </w:tcPr>
        <w:p w14:paraId="470A248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B28103A" w14:textId="77777777" w:rsidR="002B76DA" w:rsidRPr="00833146" w:rsidRDefault="00833146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833146">
            <w:rPr>
              <w:rFonts w:asciiTheme="majorHAnsi" w:hAnsiTheme="majorHAnsi"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14:paraId="7B038251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50AB6A5D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B651E91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FD03DD4" w14:textId="77777777" w:rsidTr="00F034F3">
      <w:tc>
        <w:tcPr>
          <w:tcW w:w="4350" w:type="dxa"/>
        </w:tcPr>
        <w:p w14:paraId="205F3639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7FAFDB48" w14:textId="77777777" w:rsidR="002B76DA" w:rsidRPr="002C447C" w:rsidRDefault="00864148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3146">
                <w:rPr>
                  <w:rFonts w:asciiTheme="majorHAnsi" w:hAnsiTheme="majorHAnsi"/>
                  <w:sz w:val="18"/>
                  <w:szCs w:val="18"/>
                  <w:lang w:val="en-US"/>
                </w:rPr>
                <w:t>Arrowhead Historian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187C4A4D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33B2A3C" w14:textId="77777777"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14:paraId="39D62F54" w14:textId="77777777" w:rsidTr="00F034F3">
      <w:tc>
        <w:tcPr>
          <w:tcW w:w="4350" w:type="dxa"/>
        </w:tcPr>
        <w:p w14:paraId="32E0B593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1A28DC9" w14:textId="0B02332F" w:rsidR="002B76DA" w:rsidRPr="00C76DE5" w:rsidRDefault="003F3A6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E2743">
            <w:rPr>
              <w:rFonts w:asciiTheme="majorHAnsi" w:hAnsiTheme="majorHAnsi"/>
              <w:noProof/>
              <w:sz w:val="18"/>
              <w:szCs w:val="18"/>
            </w:rPr>
            <w:t>2020-01-25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4263981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978C97A" w14:textId="77777777" w:rsidR="002B76DA" w:rsidRPr="00051C46" w:rsidRDefault="0042567A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</w:t>
              </w:r>
              <w:r w:rsidR="007E4F53">
                <w:rPr>
                  <w:rFonts w:asciiTheme="majorHAnsi" w:hAnsiTheme="majorHAnsi"/>
                  <w:sz w:val="18"/>
                  <w:szCs w:val="18"/>
                  <w:lang w:val="en-US"/>
                </w:rPr>
                <w:t>pproval</w:t>
              </w:r>
            </w:p>
          </w:sdtContent>
        </w:sdt>
      </w:tc>
    </w:tr>
    <w:tr w:rsidR="002B76DA" w:rsidRPr="00051C46" w14:paraId="26077965" w14:textId="77777777" w:rsidTr="00F034F3">
      <w:tc>
        <w:tcPr>
          <w:tcW w:w="4350" w:type="dxa"/>
        </w:tcPr>
        <w:p w14:paraId="68E27378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5274A72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603D2D80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07C8CEC4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23AD63BC" wp14:editId="4DD7F59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04C5F"/>
    <w:rsid w:val="0002612C"/>
    <w:rsid w:val="00026922"/>
    <w:rsid w:val="0003286A"/>
    <w:rsid w:val="00034DB8"/>
    <w:rsid w:val="00051C46"/>
    <w:rsid w:val="00051D71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A13A9"/>
    <w:rsid w:val="000B56E1"/>
    <w:rsid w:val="000C192B"/>
    <w:rsid w:val="000C7F3C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66FD7"/>
    <w:rsid w:val="001701DE"/>
    <w:rsid w:val="00173EA5"/>
    <w:rsid w:val="00175BF4"/>
    <w:rsid w:val="00180858"/>
    <w:rsid w:val="0018148F"/>
    <w:rsid w:val="001A250D"/>
    <w:rsid w:val="001C1CF9"/>
    <w:rsid w:val="001C5B0F"/>
    <w:rsid w:val="001D020D"/>
    <w:rsid w:val="001E2857"/>
    <w:rsid w:val="001E7155"/>
    <w:rsid w:val="00203A58"/>
    <w:rsid w:val="00206A99"/>
    <w:rsid w:val="0022610A"/>
    <w:rsid w:val="00230379"/>
    <w:rsid w:val="002400B6"/>
    <w:rsid w:val="0024284C"/>
    <w:rsid w:val="00245890"/>
    <w:rsid w:val="0024627D"/>
    <w:rsid w:val="00247EEE"/>
    <w:rsid w:val="00250B6F"/>
    <w:rsid w:val="00252D9B"/>
    <w:rsid w:val="0025487D"/>
    <w:rsid w:val="00255CA3"/>
    <w:rsid w:val="002661F9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1D3A"/>
    <w:rsid w:val="002D43F3"/>
    <w:rsid w:val="002D58D2"/>
    <w:rsid w:val="002E56ED"/>
    <w:rsid w:val="002F3C94"/>
    <w:rsid w:val="00317FA8"/>
    <w:rsid w:val="00321A18"/>
    <w:rsid w:val="00321FA1"/>
    <w:rsid w:val="00322898"/>
    <w:rsid w:val="0032315F"/>
    <w:rsid w:val="00324809"/>
    <w:rsid w:val="00336690"/>
    <w:rsid w:val="00341342"/>
    <w:rsid w:val="00343B5B"/>
    <w:rsid w:val="00345675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E2778"/>
    <w:rsid w:val="003F0A38"/>
    <w:rsid w:val="003F2C19"/>
    <w:rsid w:val="003F3355"/>
    <w:rsid w:val="003F3A62"/>
    <w:rsid w:val="004023A7"/>
    <w:rsid w:val="00405FAF"/>
    <w:rsid w:val="00411313"/>
    <w:rsid w:val="004166D5"/>
    <w:rsid w:val="00423547"/>
    <w:rsid w:val="0042567A"/>
    <w:rsid w:val="00430316"/>
    <w:rsid w:val="00431ACC"/>
    <w:rsid w:val="0043369F"/>
    <w:rsid w:val="00441230"/>
    <w:rsid w:val="00451512"/>
    <w:rsid w:val="00452626"/>
    <w:rsid w:val="0045266A"/>
    <w:rsid w:val="00455186"/>
    <w:rsid w:val="004574AD"/>
    <w:rsid w:val="004628EB"/>
    <w:rsid w:val="00463DE5"/>
    <w:rsid w:val="00483763"/>
    <w:rsid w:val="00484354"/>
    <w:rsid w:val="00496589"/>
    <w:rsid w:val="004A3A35"/>
    <w:rsid w:val="004A4E99"/>
    <w:rsid w:val="004A6971"/>
    <w:rsid w:val="004A77F6"/>
    <w:rsid w:val="004C1DED"/>
    <w:rsid w:val="004C6A9F"/>
    <w:rsid w:val="004D741C"/>
    <w:rsid w:val="004F0F59"/>
    <w:rsid w:val="004F1005"/>
    <w:rsid w:val="004F14C3"/>
    <w:rsid w:val="004F4B5E"/>
    <w:rsid w:val="004F5C23"/>
    <w:rsid w:val="00500073"/>
    <w:rsid w:val="00512379"/>
    <w:rsid w:val="00514894"/>
    <w:rsid w:val="0051583A"/>
    <w:rsid w:val="0053517A"/>
    <w:rsid w:val="00544F35"/>
    <w:rsid w:val="00547A7C"/>
    <w:rsid w:val="0055134F"/>
    <w:rsid w:val="005525DB"/>
    <w:rsid w:val="005620FC"/>
    <w:rsid w:val="005630CC"/>
    <w:rsid w:val="0056444C"/>
    <w:rsid w:val="00586F0E"/>
    <w:rsid w:val="005A1D0B"/>
    <w:rsid w:val="005A3E15"/>
    <w:rsid w:val="005A5713"/>
    <w:rsid w:val="005A69A3"/>
    <w:rsid w:val="005C0F17"/>
    <w:rsid w:val="005C4FE2"/>
    <w:rsid w:val="005E0F09"/>
    <w:rsid w:val="005E744E"/>
    <w:rsid w:val="005E7E62"/>
    <w:rsid w:val="005F251B"/>
    <w:rsid w:val="005F3371"/>
    <w:rsid w:val="00601375"/>
    <w:rsid w:val="00604A60"/>
    <w:rsid w:val="0061152A"/>
    <w:rsid w:val="0061495A"/>
    <w:rsid w:val="006307CF"/>
    <w:rsid w:val="00632D15"/>
    <w:rsid w:val="00640539"/>
    <w:rsid w:val="0064158C"/>
    <w:rsid w:val="00645BB5"/>
    <w:rsid w:val="006518CF"/>
    <w:rsid w:val="006539AF"/>
    <w:rsid w:val="006607F5"/>
    <w:rsid w:val="006649CC"/>
    <w:rsid w:val="00681063"/>
    <w:rsid w:val="00683EA9"/>
    <w:rsid w:val="0069611A"/>
    <w:rsid w:val="006A0655"/>
    <w:rsid w:val="006A60D0"/>
    <w:rsid w:val="006C0693"/>
    <w:rsid w:val="006C7BA9"/>
    <w:rsid w:val="006D40A6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15876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04019"/>
    <w:rsid w:val="00810572"/>
    <w:rsid w:val="00810E23"/>
    <w:rsid w:val="00813F90"/>
    <w:rsid w:val="00821C71"/>
    <w:rsid w:val="00822AD3"/>
    <w:rsid w:val="00833146"/>
    <w:rsid w:val="0085669C"/>
    <w:rsid w:val="00860543"/>
    <w:rsid w:val="0086295B"/>
    <w:rsid w:val="00864148"/>
    <w:rsid w:val="00871515"/>
    <w:rsid w:val="00874EA7"/>
    <w:rsid w:val="00882350"/>
    <w:rsid w:val="008A2983"/>
    <w:rsid w:val="008A63F4"/>
    <w:rsid w:val="008B195C"/>
    <w:rsid w:val="008C5AF2"/>
    <w:rsid w:val="008D007E"/>
    <w:rsid w:val="008D046A"/>
    <w:rsid w:val="008D5D0C"/>
    <w:rsid w:val="008D6384"/>
    <w:rsid w:val="008F646E"/>
    <w:rsid w:val="008F6A0C"/>
    <w:rsid w:val="00904B70"/>
    <w:rsid w:val="00912020"/>
    <w:rsid w:val="00913E57"/>
    <w:rsid w:val="00926041"/>
    <w:rsid w:val="00926953"/>
    <w:rsid w:val="00926B59"/>
    <w:rsid w:val="009278EC"/>
    <w:rsid w:val="00932639"/>
    <w:rsid w:val="009336F9"/>
    <w:rsid w:val="00942844"/>
    <w:rsid w:val="00945B04"/>
    <w:rsid w:val="00945E96"/>
    <w:rsid w:val="00946411"/>
    <w:rsid w:val="00946F7B"/>
    <w:rsid w:val="009651FD"/>
    <w:rsid w:val="009658C5"/>
    <w:rsid w:val="00974A31"/>
    <w:rsid w:val="00981385"/>
    <w:rsid w:val="0098233F"/>
    <w:rsid w:val="00985AD1"/>
    <w:rsid w:val="0099224A"/>
    <w:rsid w:val="009A06E4"/>
    <w:rsid w:val="009A1242"/>
    <w:rsid w:val="009A7920"/>
    <w:rsid w:val="009B2352"/>
    <w:rsid w:val="009B3B06"/>
    <w:rsid w:val="009B6057"/>
    <w:rsid w:val="009B7741"/>
    <w:rsid w:val="009C0288"/>
    <w:rsid w:val="009C15EF"/>
    <w:rsid w:val="009C59D1"/>
    <w:rsid w:val="009E16E2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23DDC"/>
    <w:rsid w:val="00A27B2A"/>
    <w:rsid w:val="00A35B95"/>
    <w:rsid w:val="00A55B60"/>
    <w:rsid w:val="00A65214"/>
    <w:rsid w:val="00A703D8"/>
    <w:rsid w:val="00A716B8"/>
    <w:rsid w:val="00A71C80"/>
    <w:rsid w:val="00A74FF2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18F8"/>
    <w:rsid w:val="00AD5D30"/>
    <w:rsid w:val="00B061A5"/>
    <w:rsid w:val="00B12718"/>
    <w:rsid w:val="00B155F9"/>
    <w:rsid w:val="00B1652E"/>
    <w:rsid w:val="00B22AA4"/>
    <w:rsid w:val="00B272AA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72833"/>
    <w:rsid w:val="00B82084"/>
    <w:rsid w:val="00B87D57"/>
    <w:rsid w:val="00B901FD"/>
    <w:rsid w:val="00B9053A"/>
    <w:rsid w:val="00BA6BC1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6E23"/>
    <w:rsid w:val="00C47B9C"/>
    <w:rsid w:val="00C51634"/>
    <w:rsid w:val="00C55FAB"/>
    <w:rsid w:val="00C76DE5"/>
    <w:rsid w:val="00C8607D"/>
    <w:rsid w:val="00C90F7F"/>
    <w:rsid w:val="00C96366"/>
    <w:rsid w:val="00CA31C2"/>
    <w:rsid w:val="00CB037C"/>
    <w:rsid w:val="00CF1B34"/>
    <w:rsid w:val="00CF4746"/>
    <w:rsid w:val="00CF7795"/>
    <w:rsid w:val="00CF78F0"/>
    <w:rsid w:val="00D05D0D"/>
    <w:rsid w:val="00D15CAE"/>
    <w:rsid w:val="00D23EB9"/>
    <w:rsid w:val="00D241E3"/>
    <w:rsid w:val="00D26473"/>
    <w:rsid w:val="00D2722F"/>
    <w:rsid w:val="00D304E5"/>
    <w:rsid w:val="00D35672"/>
    <w:rsid w:val="00D65E2D"/>
    <w:rsid w:val="00D669B2"/>
    <w:rsid w:val="00D91A41"/>
    <w:rsid w:val="00D941F0"/>
    <w:rsid w:val="00DA6DFD"/>
    <w:rsid w:val="00DA71CF"/>
    <w:rsid w:val="00DB199C"/>
    <w:rsid w:val="00DB21F2"/>
    <w:rsid w:val="00DB5503"/>
    <w:rsid w:val="00DB7F1E"/>
    <w:rsid w:val="00DC1D7F"/>
    <w:rsid w:val="00DC63BE"/>
    <w:rsid w:val="00DD4E3D"/>
    <w:rsid w:val="00DE121D"/>
    <w:rsid w:val="00DE1B76"/>
    <w:rsid w:val="00DE66D2"/>
    <w:rsid w:val="00DE6C0A"/>
    <w:rsid w:val="00DE6E88"/>
    <w:rsid w:val="00DF2192"/>
    <w:rsid w:val="00DF706A"/>
    <w:rsid w:val="00E05A57"/>
    <w:rsid w:val="00E06E5B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A4EA8"/>
    <w:rsid w:val="00EB3987"/>
    <w:rsid w:val="00EC391E"/>
    <w:rsid w:val="00EC3C8A"/>
    <w:rsid w:val="00ED0B3F"/>
    <w:rsid w:val="00ED305B"/>
    <w:rsid w:val="00ED30BA"/>
    <w:rsid w:val="00ED4EB5"/>
    <w:rsid w:val="00ED5016"/>
    <w:rsid w:val="00ED5430"/>
    <w:rsid w:val="00ED7AC3"/>
    <w:rsid w:val="00EE52AF"/>
    <w:rsid w:val="00EF4C65"/>
    <w:rsid w:val="00EF7EEB"/>
    <w:rsid w:val="00F034F3"/>
    <w:rsid w:val="00F07F19"/>
    <w:rsid w:val="00F262C6"/>
    <w:rsid w:val="00F41EF4"/>
    <w:rsid w:val="00F43047"/>
    <w:rsid w:val="00F5301D"/>
    <w:rsid w:val="00F56FA2"/>
    <w:rsid w:val="00F7691A"/>
    <w:rsid w:val="00F8387B"/>
    <w:rsid w:val="00F83D1D"/>
    <w:rsid w:val="00F86307"/>
    <w:rsid w:val="00FA7BE5"/>
    <w:rsid w:val="00FB006E"/>
    <w:rsid w:val="00FB732B"/>
    <w:rsid w:val="00FC0942"/>
    <w:rsid w:val="00FC33F3"/>
    <w:rsid w:val="00FD5FE0"/>
    <w:rsid w:val="00FD7D7D"/>
    <w:rsid w:val="00FE2743"/>
    <w:rsid w:val="00FE48D9"/>
    <w:rsid w:val="00F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8C567EB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DE121D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DE121D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Emphasis">
    <w:name w:val="Emphasis"/>
    <w:basedOn w:val="DefaultParagraphFont"/>
    <w:uiPriority w:val="20"/>
    <w:rsid w:val="009B77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374A58"/>
    <w:rsid w:val="003D3F58"/>
    <w:rsid w:val="00460F03"/>
    <w:rsid w:val="004D1834"/>
    <w:rsid w:val="007F10AC"/>
    <w:rsid w:val="00A21B5A"/>
    <w:rsid w:val="00B35E03"/>
    <w:rsid w:val="00C1429C"/>
    <w:rsid w:val="00D76B12"/>
    <w:rsid w:val="00D86962"/>
    <w:rsid w:val="00DB3A1A"/>
    <w:rsid w:val="00E43B1A"/>
    <w:rsid w:val="00E446CE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268C3E-2E64-8642-8057-68EB8E27B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C:\Users\Eclipse\Desktop\Arrowhead_G3.2_M2_QuickStart\Documentation\Arrowhead-AuthorizationControl-M2-IDD-REST-JSON-TLS.dotx</Template>
  <TotalTime>212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Historian Service IDD</vt:lpstr>
      <vt:lpstr>Arrowhead AuthorizationControl Service IDD</vt:lpstr>
      <vt:lpstr>[Title]</vt:lpstr>
      <vt:lpstr>[Title]</vt:lpstr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Arrowhead Historian Service IDD</dc:title>
  <dc:creator>Windows-felhasználó</dc:creator>
  <cp:lastModifiedBy>Microsoft Office User</cp:lastModifiedBy>
  <cp:revision>109</cp:revision>
  <cp:lastPrinted>2013-11-27T17:28:00Z</cp:lastPrinted>
  <dcterms:created xsi:type="dcterms:W3CDTF">2017-10-02T12:23:00Z</dcterms:created>
  <dcterms:modified xsi:type="dcterms:W3CDTF">2020-01-25T11:42:00Z</dcterms:modified>
  <cp:category>G4.0</cp:category>
  <cp:contentStatus>For approval</cp:contentStatus>
</cp:coreProperties>
</file>